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7F6BA" w14:textId="77777777" w:rsidR="00C264E6" w:rsidRPr="00CA3DE2" w:rsidRDefault="00C264E6" w:rsidP="00C264E6">
      <w:pPr>
        <w:pStyle w:val="IntenseQuote"/>
        <w:rPr>
          <w:rFonts w:ascii="Courier New" w:hAnsi="Courier New"/>
          <w:sz w:val="96"/>
          <w:szCs w:val="96"/>
        </w:rPr>
      </w:pPr>
      <w:r w:rsidRPr="00CA3DE2">
        <w:rPr>
          <w:rFonts w:ascii="Courier New" w:hAnsi="Courier New"/>
          <w:sz w:val="96"/>
          <w:szCs w:val="96"/>
        </w:rPr>
        <w:t>MIPS ISA</w:t>
      </w:r>
    </w:p>
    <w:p w14:paraId="20F10893" w14:textId="77777777" w:rsidR="00C264E6" w:rsidRPr="00CA3DE2" w:rsidRDefault="00C264E6" w:rsidP="00C264E6">
      <w:pPr>
        <w:jc w:val="center"/>
        <w:rPr>
          <w:rFonts w:ascii="Courier New" w:hAnsi="Courier New"/>
          <w:sz w:val="28"/>
          <w:szCs w:val="28"/>
        </w:rPr>
      </w:pPr>
      <w:r w:rsidRPr="00CA3DE2">
        <w:rPr>
          <w:rFonts w:ascii="Courier New" w:hAnsi="Courier New"/>
          <w:sz w:val="28"/>
          <w:szCs w:val="28"/>
        </w:rPr>
        <w:t xml:space="preserve">Jonathan </w:t>
      </w:r>
      <w:proofErr w:type="spellStart"/>
      <w:r w:rsidRPr="00CA3DE2">
        <w:rPr>
          <w:rFonts w:ascii="Courier New" w:hAnsi="Courier New"/>
          <w:sz w:val="28"/>
          <w:szCs w:val="28"/>
        </w:rPr>
        <w:t>Shihata</w:t>
      </w:r>
      <w:proofErr w:type="spellEnd"/>
    </w:p>
    <w:p w14:paraId="59E2C26C" w14:textId="77777777" w:rsidR="00C264E6" w:rsidRPr="00CA3DE2" w:rsidRDefault="00C264E6" w:rsidP="00C264E6">
      <w:pPr>
        <w:jc w:val="center"/>
        <w:rPr>
          <w:rFonts w:ascii="Courier New" w:hAnsi="Courier New"/>
          <w:sz w:val="28"/>
          <w:szCs w:val="28"/>
        </w:rPr>
      </w:pPr>
      <w:r>
        <w:rPr>
          <w:rFonts w:ascii="Courier New" w:hAnsi="Courier New"/>
          <w:sz w:val="28"/>
          <w:szCs w:val="28"/>
        </w:rPr>
        <w:t xml:space="preserve">Chanartip </w:t>
      </w:r>
      <w:proofErr w:type="spellStart"/>
      <w:r>
        <w:rPr>
          <w:rFonts w:ascii="Courier New" w:hAnsi="Courier New"/>
          <w:sz w:val="28"/>
          <w:szCs w:val="28"/>
        </w:rPr>
        <w:t>Soonthornwan</w:t>
      </w:r>
      <w:proofErr w:type="spellEnd"/>
    </w:p>
    <w:p w14:paraId="6B498CF6" w14:textId="77777777" w:rsidR="00C264E6" w:rsidRPr="00CA3DE2" w:rsidRDefault="00C264E6" w:rsidP="00C264E6">
      <w:pPr>
        <w:jc w:val="center"/>
        <w:rPr>
          <w:rFonts w:ascii="Courier New" w:hAnsi="Courier New"/>
        </w:rPr>
      </w:pPr>
      <w:r w:rsidRPr="00CA3DE2">
        <w:rPr>
          <w:rFonts w:ascii="Courier New" w:hAnsi="Courier New"/>
        </w:rPr>
        <w:br w:type="page"/>
      </w:r>
    </w:p>
    <w:p w14:paraId="357EE422" w14:textId="77777777" w:rsidR="009B201F" w:rsidRPr="00EC5101" w:rsidRDefault="0010368E" w:rsidP="0010368E">
      <w:pPr>
        <w:pStyle w:val="TOCTitle"/>
        <w:rPr>
          <w:rFonts w:ascii="Courier New" w:hAnsi="Courier New" w:cs="Courier New"/>
          <w:sz w:val="22"/>
          <w:szCs w:val="22"/>
        </w:rPr>
      </w:pPr>
      <w:r w:rsidRPr="00EC5101">
        <w:rPr>
          <w:rFonts w:ascii="Courier New" w:hAnsi="Courier New" w:cs="Courier New"/>
          <w:sz w:val="22"/>
          <w:szCs w:val="22"/>
        </w:rPr>
        <w:lastRenderedPageBreak/>
        <w:t>TABLE OF CONTENTS</w:t>
      </w:r>
    </w:p>
    <w:p w14:paraId="6002CF2E" w14:textId="77777777" w:rsidR="009B201F" w:rsidRPr="00EC5101" w:rsidRDefault="0010368E" w:rsidP="0010368E">
      <w:pPr>
        <w:pStyle w:val="Level1"/>
        <w:tabs>
          <w:tab w:val="clear" w:pos="8630"/>
          <w:tab w:val="right" w:pos="9360"/>
        </w:tabs>
        <w:rPr>
          <w:rFonts w:ascii="Courier New" w:hAnsi="Courier New" w:cs="Courier New"/>
          <w:bCs w:val="0"/>
        </w:rPr>
      </w:pPr>
      <w:r w:rsidRPr="00EC5101">
        <w:rPr>
          <w:rFonts w:ascii="Courier New" w:hAnsi="Courier New" w:cs="Courier New"/>
          <w:bCs w:val="0"/>
          <w:caps w:val="0"/>
          <w:webHidden/>
        </w:rPr>
        <w:t>INTRODUCTION</w:t>
      </w:r>
      <w:r w:rsidRPr="00EC5101">
        <w:rPr>
          <w:rFonts w:ascii="Courier New" w:hAnsi="Courier New" w:cs="Courier New"/>
          <w:bCs w:val="0"/>
          <w:caps w:val="0"/>
          <w:webHidden/>
        </w:rPr>
        <w:tab/>
      </w:r>
      <w:sdt>
        <w:sdtPr>
          <w:rPr>
            <w:rFonts w:ascii="Courier New" w:hAnsi="Courier New" w:cs="Courier New"/>
            <w:bCs w:val="0"/>
            <w:webHidden/>
          </w:rPr>
          <w:id w:val="371946835"/>
          <w:placeholder>
            <w:docPart w:val="1490C4C729924098B70F5FFDB6868C94"/>
          </w:placeholder>
          <w:temporary/>
          <w:showingPlcHdr/>
        </w:sdtPr>
        <w:sdtContent>
          <w:r w:rsidR="00971AA1" w:rsidRPr="00EC5101">
            <w:rPr>
              <w:rFonts w:ascii="Courier New" w:hAnsi="Courier New" w:cs="Courier New"/>
              <w:bCs w:val="0"/>
              <w:webHidden/>
            </w:rPr>
            <w:t>#</w:t>
          </w:r>
        </w:sdtContent>
      </w:sdt>
    </w:p>
    <w:p w14:paraId="66D307F4" w14:textId="77777777" w:rsidR="009B201F"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PURPOSE</w:t>
      </w:r>
      <w:r w:rsidRPr="00EC5101">
        <w:rPr>
          <w:rFonts w:ascii="Courier New" w:hAnsi="Courier New" w:cs="Courier New"/>
          <w:b w:val="0"/>
          <w:webHidden/>
        </w:rPr>
        <w:tab/>
      </w:r>
      <w:sdt>
        <w:sdtPr>
          <w:rPr>
            <w:rFonts w:ascii="Courier New" w:hAnsi="Courier New" w:cs="Courier New"/>
            <w:b w:val="0"/>
            <w:webHidden/>
          </w:rPr>
          <w:id w:val="371946862"/>
          <w:placeholder>
            <w:docPart w:val="D9FBD2F1AD0D4169A7D79581AF4204EC"/>
          </w:placeholder>
          <w:temporary/>
          <w:showingPlcHdr/>
        </w:sdtPr>
        <w:sdtContent>
          <w:r w:rsidR="00971AA1" w:rsidRPr="00EC5101">
            <w:rPr>
              <w:rFonts w:ascii="Courier New" w:hAnsi="Courier New" w:cs="Courier New"/>
              <w:b w:val="0"/>
              <w:webHidden/>
            </w:rPr>
            <w:t>#</w:t>
          </w:r>
        </w:sdtContent>
      </w:sdt>
    </w:p>
    <w:p w14:paraId="48E4F93A"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INSTRUCTION SET ARCHITECTURE</w:t>
      </w:r>
      <w:r w:rsidRPr="00EC5101">
        <w:rPr>
          <w:rFonts w:ascii="Courier New" w:hAnsi="Courier New" w:cs="Courier New"/>
          <w:b w:val="0"/>
          <w:webHidden/>
        </w:rPr>
        <w:tab/>
      </w:r>
      <w:sdt>
        <w:sdtPr>
          <w:rPr>
            <w:rFonts w:ascii="Courier New" w:hAnsi="Courier New" w:cs="Courier New"/>
            <w:b w:val="0"/>
            <w:webHidden/>
          </w:rPr>
          <w:id w:val="371946892"/>
          <w:placeholder>
            <w:docPart w:val="72B4DF93E283496E9415A019B9918C72"/>
          </w:placeholder>
          <w:temporary/>
          <w:showingPlcHdr/>
        </w:sdtPr>
        <w:sdtContent>
          <w:r w:rsidR="00971AA1" w:rsidRPr="00EC5101">
            <w:rPr>
              <w:rFonts w:ascii="Courier New" w:hAnsi="Courier New" w:cs="Courier New"/>
              <w:b w:val="0"/>
              <w:webHidden/>
            </w:rPr>
            <w:t>#</w:t>
          </w:r>
        </w:sdtContent>
      </w:sdt>
    </w:p>
    <w:p w14:paraId="1339FAE4" w14:textId="77777777" w:rsidR="0010368E" w:rsidRPr="00EC5101" w:rsidRDefault="0010368E" w:rsidP="0010368E">
      <w:pPr>
        <w:pStyle w:val="Level3"/>
        <w:numPr>
          <w:ilvl w:val="0"/>
          <w:numId w:val="2"/>
        </w:numPr>
        <w:tabs>
          <w:tab w:val="clear" w:pos="8630"/>
          <w:tab w:val="right" w:pos="9360"/>
        </w:tabs>
        <w:rPr>
          <w:rFonts w:ascii="Courier New" w:hAnsi="Courier New" w:cs="Courier New"/>
          <w:bCs/>
          <w:webHidden/>
        </w:rPr>
      </w:pPr>
      <w:r w:rsidRPr="00EC5101">
        <w:rPr>
          <w:rFonts w:ascii="Courier New" w:hAnsi="Courier New" w:cs="Courier New"/>
          <w:bCs/>
        </w:rPr>
        <w:t>R-TYPE INSTRUCTION</w:t>
      </w:r>
      <w:r w:rsidRPr="00EC5101">
        <w:rPr>
          <w:rFonts w:ascii="Courier New" w:hAnsi="Courier New" w:cs="Courier New"/>
          <w:bCs/>
        </w:rPr>
        <w:tab/>
      </w:r>
      <w:sdt>
        <w:sdtPr>
          <w:rPr>
            <w:rFonts w:ascii="Courier New" w:hAnsi="Courier New" w:cs="Courier New"/>
            <w:bCs/>
            <w:webHidden/>
          </w:rPr>
          <w:id w:val="399638470"/>
          <w:placeholder>
            <w:docPart w:val="0BFE627691154A568366F510FAEF600F"/>
          </w:placeholder>
          <w:temporary/>
          <w:showingPlcHdr/>
        </w:sdtPr>
        <w:sdtContent>
          <w:r w:rsidRPr="00EC5101">
            <w:rPr>
              <w:rFonts w:ascii="Courier New" w:hAnsi="Courier New" w:cs="Courier New"/>
              <w:bCs/>
              <w:webHidden/>
            </w:rPr>
            <w:t>#</w:t>
          </w:r>
        </w:sdtContent>
      </w:sdt>
    </w:p>
    <w:p w14:paraId="325AC7FB" w14:textId="77777777" w:rsidR="0010368E" w:rsidRPr="00EC5101" w:rsidRDefault="0010368E" w:rsidP="0010368E">
      <w:pPr>
        <w:pStyle w:val="Level3"/>
        <w:numPr>
          <w:ilvl w:val="0"/>
          <w:numId w:val="2"/>
        </w:numPr>
        <w:tabs>
          <w:tab w:val="clear" w:pos="8630"/>
          <w:tab w:val="right" w:pos="9360"/>
        </w:tabs>
        <w:rPr>
          <w:rFonts w:ascii="Courier New" w:hAnsi="Courier New" w:cs="Courier New"/>
          <w:bCs/>
          <w:webHidden/>
        </w:rPr>
      </w:pPr>
      <w:r w:rsidRPr="00EC5101">
        <w:rPr>
          <w:rFonts w:ascii="Courier New" w:hAnsi="Courier New" w:cs="Courier New"/>
          <w:bCs/>
          <w:webHidden/>
        </w:rPr>
        <w:t>I-TYPE INSTRUCTION</w:t>
      </w:r>
      <w:r w:rsidRPr="00EC5101">
        <w:rPr>
          <w:rFonts w:ascii="Courier New" w:hAnsi="Courier New" w:cs="Courier New"/>
          <w:bCs/>
          <w:webHidden/>
        </w:rPr>
        <w:tab/>
      </w:r>
      <w:sdt>
        <w:sdtPr>
          <w:rPr>
            <w:rFonts w:ascii="Courier New" w:hAnsi="Courier New" w:cs="Courier New"/>
            <w:bCs/>
            <w:webHidden/>
          </w:rPr>
          <w:id w:val="470561880"/>
          <w:placeholder>
            <w:docPart w:val="180C578917F54B578FDFB6C9998DE20F"/>
          </w:placeholder>
          <w:temporary/>
          <w:showingPlcHdr/>
        </w:sdtPr>
        <w:sdtContent>
          <w:r w:rsidRPr="00EC5101">
            <w:rPr>
              <w:rFonts w:ascii="Courier New" w:hAnsi="Courier New" w:cs="Courier New"/>
              <w:bCs/>
              <w:webHidden/>
            </w:rPr>
            <w:t>#</w:t>
          </w:r>
        </w:sdtContent>
      </w:sdt>
    </w:p>
    <w:p w14:paraId="5FB6C924" w14:textId="77777777" w:rsidR="0010368E" w:rsidRPr="00EC5101" w:rsidRDefault="0010368E" w:rsidP="0010368E">
      <w:pPr>
        <w:pStyle w:val="Level3"/>
        <w:numPr>
          <w:ilvl w:val="0"/>
          <w:numId w:val="2"/>
        </w:numPr>
        <w:tabs>
          <w:tab w:val="clear" w:pos="8630"/>
          <w:tab w:val="right" w:pos="9360"/>
        </w:tabs>
        <w:rPr>
          <w:rFonts w:ascii="Courier New" w:hAnsi="Courier New" w:cs="Courier New"/>
          <w:bCs/>
          <w:webHidden/>
        </w:rPr>
      </w:pPr>
      <w:r w:rsidRPr="00EC5101">
        <w:rPr>
          <w:rFonts w:ascii="Courier New" w:hAnsi="Courier New" w:cs="Courier New"/>
          <w:bCs/>
          <w:webHidden/>
        </w:rPr>
        <w:t>J-TYPE INSTRUCTION</w:t>
      </w:r>
      <w:r w:rsidRPr="00EC5101">
        <w:rPr>
          <w:rFonts w:ascii="Courier New" w:hAnsi="Courier New" w:cs="Courier New"/>
          <w:bCs/>
          <w:webHidden/>
        </w:rPr>
        <w:tab/>
      </w:r>
      <w:sdt>
        <w:sdtPr>
          <w:rPr>
            <w:rFonts w:ascii="Courier New" w:hAnsi="Courier New" w:cs="Courier New"/>
            <w:bCs/>
            <w:webHidden/>
          </w:rPr>
          <w:id w:val="922157535"/>
          <w:placeholder>
            <w:docPart w:val="619E0E49AD0F4C7F85C0139BCDB3B9CF"/>
          </w:placeholder>
          <w:temporary/>
          <w:showingPlcHdr/>
        </w:sdtPr>
        <w:sdtContent>
          <w:r w:rsidRPr="00EC5101">
            <w:rPr>
              <w:rFonts w:ascii="Courier New" w:hAnsi="Courier New" w:cs="Courier New"/>
              <w:bCs/>
              <w:webHidden/>
            </w:rPr>
            <w:t>#</w:t>
          </w:r>
        </w:sdtContent>
      </w:sdt>
    </w:p>
    <w:p w14:paraId="024F4592" w14:textId="77777777" w:rsidR="0010368E" w:rsidRPr="00EC5101" w:rsidRDefault="0010368E" w:rsidP="0010368E">
      <w:pPr>
        <w:pStyle w:val="Level3"/>
        <w:numPr>
          <w:ilvl w:val="0"/>
          <w:numId w:val="2"/>
        </w:numPr>
        <w:tabs>
          <w:tab w:val="clear" w:pos="8630"/>
          <w:tab w:val="right" w:pos="9360"/>
        </w:tabs>
        <w:rPr>
          <w:rFonts w:ascii="Courier New" w:hAnsi="Courier New" w:cs="Courier New"/>
          <w:bCs/>
        </w:rPr>
      </w:pPr>
      <w:r w:rsidRPr="00EC5101">
        <w:rPr>
          <w:rFonts w:ascii="Courier New" w:hAnsi="Courier New" w:cs="Courier New"/>
          <w:bCs/>
          <w:webHidden/>
        </w:rPr>
        <w:t>ENHANCED INSTRUCTION</w:t>
      </w:r>
      <w:r w:rsidRPr="00EC5101">
        <w:rPr>
          <w:rFonts w:ascii="Courier New" w:hAnsi="Courier New" w:cs="Courier New"/>
          <w:bCs/>
          <w:webHidden/>
        </w:rPr>
        <w:tab/>
      </w:r>
      <w:sdt>
        <w:sdtPr>
          <w:rPr>
            <w:rFonts w:ascii="Courier New" w:hAnsi="Courier New" w:cs="Courier New"/>
            <w:bCs/>
            <w:webHidden/>
          </w:rPr>
          <w:id w:val="-1133704609"/>
          <w:placeholder>
            <w:docPart w:val="E790FCC721494A7385765EA614BC3875"/>
          </w:placeholder>
          <w:temporary/>
          <w:showingPlcHdr/>
        </w:sdtPr>
        <w:sdtContent>
          <w:r w:rsidRPr="00EC5101">
            <w:rPr>
              <w:rFonts w:ascii="Courier New" w:hAnsi="Courier New" w:cs="Courier New"/>
              <w:bCs/>
              <w:webHidden/>
            </w:rPr>
            <w:t>#</w:t>
          </w:r>
        </w:sdtContent>
      </w:sdt>
    </w:p>
    <w:p w14:paraId="362C9D33" w14:textId="77777777" w:rsidR="009B201F" w:rsidRPr="00EC5101" w:rsidRDefault="0010368E" w:rsidP="0010368E">
      <w:pPr>
        <w:pStyle w:val="Level2"/>
        <w:tabs>
          <w:tab w:val="clear" w:pos="8630"/>
          <w:tab w:val="right" w:pos="9360"/>
        </w:tabs>
        <w:rPr>
          <w:rFonts w:ascii="Courier New" w:hAnsi="Courier New" w:cs="Courier New"/>
          <w:bCs w:val="0"/>
        </w:rPr>
      </w:pPr>
      <w:r w:rsidRPr="00EC5101">
        <w:rPr>
          <w:rFonts w:ascii="Courier New" w:hAnsi="Courier New" w:cs="Courier New"/>
          <w:b w:val="0"/>
          <w:webHidden/>
        </w:rPr>
        <w:t>EXAMPLE</w:t>
      </w:r>
      <w:r w:rsidRPr="00EC5101">
        <w:rPr>
          <w:rFonts w:ascii="Courier New" w:hAnsi="Courier New" w:cs="Courier New"/>
          <w:bCs w:val="0"/>
          <w:webHidden/>
        </w:rPr>
        <w:tab/>
      </w:r>
      <w:sdt>
        <w:sdtPr>
          <w:rPr>
            <w:rFonts w:ascii="Courier New" w:hAnsi="Courier New" w:cs="Courier New"/>
            <w:bCs w:val="0"/>
            <w:webHidden/>
          </w:rPr>
          <w:id w:val="371946893"/>
          <w:placeholder>
            <w:docPart w:val="12E733D7C89643AE85F4B8AE114DB08E"/>
          </w:placeholder>
          <w:temporary/>
          <w:showingPlcHdr/>
        </w:sdtPr>
        <w:sdtContent>
          <w:r w:rsidR="00971AA1" w:rsidRPr="00EC5101">
            <w:rPr>
              <w:rFonts w:ascii="Courier New" w:hAnsi="Courier New" w:cs="Courier New"/>
              <w:bCs w:val="0"/>
              <w:webHidden/>
            </w:rPr>
            <w:t>#</w:t>
          </w:r>
        </w:sdtContent>
      </w:sdt>
    </w:p>
    <w:p w14:paraId="689778FB" w14:textId="77777777" w:rsidR="009B201F" w:rsidRPr="00EC5101" w:rsidRDefault="0010368E" w:rsidP="0010368E">
      <w:pPr>
        <w:pStyle w:val="Level1"/>
        <w:tabs>
          <w:tab w:val="clear" w:pos="8630"/>
          <w:tab w:val="right" w:pos="9360"/>
        </w:tabs>
        <w:rPr>
          <w:rFonts w:ascii="Courier New" w:hAnsi="Courier New" w:cs="Courier New"/>
          <w:bCs w:val="0"/>
        </w:rPr>
      </w:pPr>
      <w:r w:rsidRPr="00EC5101">
        <w:rPr>
          <w:rFonts w:ascii="Courier New" w:hAnsi="Courier New" w:cs="Courier New"/>
          <w:bCs w:val="0"/>
          <w:caps w:val="0"/>
          <w:webHidden/>
        </w:rPr>
        <w:t>R-TYPE INSTRUCTION</w:t>
      </w:r>
      <w:r w:rsidRPr="00EC5101">
        <w:rPr>
          <w:rFonts w:ascii="Courier New" w:hAnsi="Courier New" w:cs="Courier New"/>
          <w:bCs w:val="0"/>
          <w:caps w:val="0"/>
          <w:webHidden/>
        </w:rPr>
        <w:tab/>
      </w:r>
      <w:sdt>
        <w:sdtPr>
          <w:rPr>
            <w:rFonts w:ascii="Courier New" w:hAnsi="Courier New" w:cs="Courier New"/>
            <w:bCs w:val="0"/>
            <w:webHidden/>
          </w:rPr>
          <w:id w:val="371946894"/>
          <w:placeholder>
            <w:docPart w:val="8290126E2B5B46BD80C7A65E082C775C"/>
          </w:placeholder>
          <w:temporary/>
          <w:showingPlcHdr/>
        </w:sdtPr>
        <w:sdtContent>
          <w:r w:rsidR="00971AA1" w:rsidRPr="00EC5101">
            <w:rPr>
              <w:rFonts w:ascii="Courier New" w:hAnsi="Courier New" w:cs="Courier New"/>
              <w:bCs w:val="0"/>
              <w:webHidden/>
            </w:rPr>
            <w:t>#</w:t>
          </w:r>
        </w:sdtContent>
      </w:sdt>
    </w:p>
    <w:p w14:paraId="160922A8" w14:textId="77777777" w:rsidR="009B201F"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shift left logic (SLL)</w:t>
      </w:r>
      <w:r w:rsidRPr="00EC5101">
        <w:rPr>
          <w:rFonts w:ascii="Courier New" w:hAnsi="Courier New" w:cs="Courier New"/>
          <w:b w:val="0"/>
          <w:webHidden/>
        </w:rPr>
        <w:tab/>
      </w:r>
      <w:sdt>
        <w:sdtPr>
          <w:rPr>
            <w:rFonts w:ascii="Courier New" w:hAnsi="Courier New" w:cs="Courier New"/>
            <w:b w:val="0"/>
            <w:webHidden/>
          </w:rPr>
          <w:id w:val="371946895"/>
          <w:placeholder>
            <w:docPart w:val="3B66B59879A940498675EF0646FFD21C"/>
          </w:placeholder>
          <w:temporary/>
          <w:showingPlcHdr/>
        </w:sdtPr>
        <w:sdtContent>
          <w:r w:rsidR="00971AA1" w:rsidRPr="00EC5101">
            <w:rPr>
              <w:rFonts w:ascii="Courier New" w:hAnsi="Courier New" w:cs="Courier New"/>
              <w:b w:val="0"/>
              <w:webHidden/>
            </w:rPr>
            <w:t>#</w:t>
          </w:r>
        </w:sdtContent>
      </w:sdt>
    </w:p>
    <w:p w14:paraId="778348F7" w14:textId="77777777" w:rsidR="009B201F"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shift right logic (SRL)</w:t>
      </w:r>
      <w:r w:rsidRPr="00EC5101">
        <w:rPr>
          <w:rFonts w:ascii="Courier New" w:hAnsi="Courier New" w:cs="Courier New"/>
          <w:b w:val="0"/>
          <w:webHidden/>
        </w:rPr>
        <w:tab/>
      </w:r>
      <w:sdt>
        <w:sdtPr>
          <w:rPr>
            <w:rFonts w:ascii="Courier New" w:hAnsi="Courier New" w:cs="Courier New"/>
            <w:b w:val="0"/>
            <w:webHidden/>
          </w:rPr>
          <w:id w:val="371946896"/>
          <w:placeholder>
            <w:docPart w:val="A33DE81D296D4355B8D7F3FA15A505CE"/>
          </w:placeholder>
          <w:temporary/>
          <w:showingPlcHdr/>
        </w:sdtPr>
        <w:sdtContent>
          <w:r w:rsidR="00971AA1" w:rsidRPr="00EC5101">
            <w:rPr>
              <w:rFonts w:ascii="Courier New" w:hAnsi="Courier New" w:cs="Courier New"/>
              <w:b w:val="0"/>
              <w:webHidden/>
            </w:rPr>
            <w:t>#</w:t>
          </w:r>
        </w:sdtContent>
      </w:sdt>
    </w:p>
    <w:p w14:paraId="029325F1" w14:textId="77777777" w:rsidR="009B201F"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shift right arithmetic (SRA)</w:t>
      </w:r>
      <w:r w:rsidRPr="00EC5101">
        <w:rPr>
          <w:rFonts w:ascii="Courier New" w:hAnsi="Courier New" w:cs="Courier New"/>
          <w:b w:val="0"/>
          <w:webHidden/>
        </w:rPr>
        <w:tab/>
      </w:r>
      <w:sdt>
        <w:sdtPr>
          <w:rPr>
            <w:rFonts w:ascii="Courier New" w:hAnsi="Courier New" w:cs="Courier New"/>
            <w:b w:val="0"/>
            <w:webHidden/>
          </w:rPr>
          <w:id w:val="371946897"/>
          <w:placeholder>
            <w:docPart w:val="BED3A0CEE18A40FDA10DC98B9B9E60D2"/>
          </w:placeholder>
          <w:temporary/>
          <w:showingPlcHdr/>
        </w:sdtPr>
        <w:sdtContent>
          <w:r w:rsidR="00971AA1" w:rsidRPr="00EC5101">
            <w:rPr>
              <w:rFonts w:ascii="Courier New" w:hAnsi="Courier New" w:cs="Courier New"/>
              <w:b w:val="0"/>
              <w:webHidden/>
            </w:rPr>
            <w:t>#</w:t>
          </w:r>
        </w:sdtContent>
      </w:sdt>
    </w:p>
    <w:p w14:paraId="62234BEA" w14:textId="77777777" w:rsidR="009B201F"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jump register(JR)</w:t>
      </w:r>
      <w:r w:rsidRPr="00EC5101">
        <w:rPr>
          <w:rFonts w:ascii="Courier New" w:hAnsi="Courier New" w:cs="Courier New"/>
          <w:b w:val="0"/>
          <w:webHidden/>
        </w:rPr>
        <w:tab/>
      </w:r>
      <w:sdt>
        <w:sdtPr>
          <w:rPr>
            <w:rFonts w:ascii="Courier New" w:hAnsi="Courier New" w:cs="Courier New"/>
            <w:b w:val="0"/>
            <w:webHidden/>
          </w:rPr>
          <w:id w:val="371946898"/>
          <w:placeholder>
            <w:docPart w:val="BA4A9E17DDA84A3E82A6F0573C0F1F14"/>
          </w:placeholder>
          <w:temporary/>
          <w:showingPlcHdr/>
        </w:sdtPr>
        <w:sdtContent>
          <w:r w:rsidR="00971AA1" w:rsidRPr="00EC5101">
            <w:rPr>
              <w:rFonts w:ascii="Courier New" w:hAnsi="Courier New" w:cs="Courier New"/>
              <w:b w:val="0"/>
              <w:webHidden/>
            </w:rPr>
            <w:t>#</w:t>
          </w:r>
        </w:sdtContent>
      </w:sdt>
    </w:p>
    <w:p w14:paraId="7F244725" w14:textId="6ED8A089" w:rsidR="009B201F" w:rsidRPr="00EC5101" w:rsidRDefault="00147989" w:rsidP="0010368E">
      <w:pPr>
        <w:pStyle w:val="Level2"/>
        <w:tabs>
          <w:tab w:val="clear" w:pos="8630"/>
          <w:tab w:val="right" w:pos="9360"/>
        </w:tabs>
        <w:rPr>
          <w:rFonts w:ascii="Courier New" w:hAnsi="Courier New" w:cs="Courier New"/>
          <w:b w:val="0"/>
        </w:rPr>
      </w:pPr>
      <w:r>
        <w:rPr>
          <w:rFonts w:ascii="Courier New" w:hAnsi="Courier New" w:cs="Courier New"/>
          <w:b w:val="0"/>
          <w:webHidden/>
        </w:rPr>
        <w:t xml:space="preserve">move from hi </w:t>
      </w:r>
      <w:r w:rsidR="0010368E" w:rsidRPr="00EC5101">
        <w:rPr>
          <w:rFonts w:ascii="Courier New" w:hAnsi="Courier New" w:cs="Courier New"/>
          <w:b w:val="0"/>
          <w:webHidden/>
        </w:rPr>
        <w:t>(MFHI)</w:t>
      </w:r>
      <w:r w:rsidR="0010368E" w:rsidRPr="00EC5101">
        <w:rPr>
          <w:rFonts w:ascii="Courier New" w:hAnsi="Courier New" w:cs="Courier New"/>
          <w:b w:val="0"/>
          <w:webHidden/>
        </w:rPr>
        <w:tab/>
      </w:r>
      <w:sdt>
        <w:sdtPr>
          <w:rPr>
            <w:rFonts w:ascii="Courier New" w:hAnsi="Courier New" w:cs="Courier New"/>
            <w:b w:val="0"/>
            <w:webHidden/>
          </w:rPr>
          <w:id w:val="371946899"/>
          <w:placeholder>
            <w:docPart w:val="894095AF8B434B2DA746DC6A710FA037"/>
          </w:placeholder>
          <w:temporary/>
          <w:showingPlcHdr/>
        </w:sdtPr>
        <w:sdtContent>
          <w:r w:rsidR="00971AA1" w:rsidRPr="00EC5101">
            <w:rPr>
              <w:rFonts w:ascii="Courier New" w:hAnsi="Courier New" w:cs="Courier New"/>
              <w:b w:val="0"/>
              <w:webHidden/>
            </w:rPr>
            <w:t>#</w:t>
          </w:r>
        </w:sdtContent>
      </w:sdt>
    </w:p>
    <w:p w14:paraId="2DCA3FF1" w14:textId="07939D69" w:rsidR="009B201F" w:rsidRPr="00EC5101" w:rsidRDefault="00147989" w:rsidP="0010368E">
      <w:pPr>
        <w:pStyle w:val="Level2"/>
        <w:tabs>
          <w:tab w:val="clear" w:pos="8630"/>
          <w:tab w:val="right" w:pos="9360"/>
        </w:tabs>
        <w:rPr>
          <w:rFonts w:ascii="Courier New" w:hAnsi="Courier New" w:cs="Courier New"/>
          <w:b w:val="0"/>
          <w:webHidden/>
        </w:rPr>
      </w:pPr>
      <w:r>
        <w:rPr>
          <w:rFonts w:ascii="Courier New" w:hAnsi="Courier New" w:cs="Courier New"/>
          <w:b w:val="0"/>
          <w:webHidden/>
        </w:rPr>
        <w:t xml:space="preserve">move from lo </w:t>
      </w:r>
      <w:r w:rsidR="0010368E" w:rsidRPr="00EC5101">
        <w:rPr>
          <w:rFonts w:ascii="Courier New" w:hAnsi="Courier New" w:cs="Courier New"/>
          <w:b w:val="0"/>
          <w:webHidden/>
        </w:rPr>
        <w:t>(MFLO)</w:t>
      </w:r>
      <w:r w:rsidR="0010368E" w:rsidRPr="00EC5101">
        <w:rPr>
          <w:rFonts w:ascii="Courier New" w:hAnsi="Courier New" w:cs="Courier New"/>
          <w:b w:val="0"/>
          <w:webHidden/>
        </w:rPr>
        <w:tab/>
      </w:r>
      <w:sdt>
        <w:sdtPr>
          <w:rPr>
            <w:rFonts w:ascii="Courier New" w:hAnsi="Courier New" w:cs="Courier New"/>
            <w:b w:val="0"/>
            <w:webHidden/>
          </w:rPr>
          <w:id w:val="371946900"/>
          <w:placeholder>
            <w:docPart w:val="745504458A9F46BBA61F80C178565C2F"/>
          </w:placeholder>
          <w:temporary/>
          <w:showingPlcHdr/>
        </w:sdtPr>
        <w:sdtContent>
          <w:r w:rsidR="00971AA1" w:rsidRPr="00EC5101">
            <w:rPr>
              <w:rFonts w:ascii="Courier New" w:hAnsi="Courier New" w:cs="Courier New"/>
              <w:b w:val="0"/>
              <w:webHidden/>
            </w:rPr>
            <w:t>#</w:t>
          </w:r>
        </w:sdtContent>
      </w:sdt>
    </w:p>
    <w:p w14:paraId="4303D0CD"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multiplication (MULT)</w:t>
      </w:r>
      <w:r w:rsidRPr="00EC5101">
        <w:rPr>
          <w:rFonts w:ascii="Courier New" w:hAnsi="Courier New" w:cs="Courier New"/>
          <w:b w:val="0"/>
          <w:webHidden/>
        </w:rPr>
        <w:tab/>
      </w:r>
      <w:sdt>
        <w:sdtPr>
          <w:rPr>
            <w:rFonts w:ascii="Courier New" w:hAnsi="Courier New" w:cs="Courier New"/>
            <w:b w:val="0"/>
            <w:webHidden/>
          </w:rPr>
          <w:id w:val="-1588461886"/>
          <w:placeholder>
            <w:docPart w:val="5F60850641A04335A4E878D34B979B66"/>
          </w:placeholder>
          <w:temporary/>
          <w:showingPlcHdr/>
        </w:sdtPr>
        <w:sdtContent>
          <w:r w:rsidRPr="00EC5101">
            <w:rPr>
              <w:rFonts w:ascii="Courier New" w:hAnsi="Courier New" w:cs="Courier New"/>
              <w:b w:val="0"/>
              <w:webHidden/>
            </w:rPr>
            <w:t>#</w:t>
          </w:r>
        </w:sdtContent>
      </w:sdt>
    </w:p>
    <w:p w14:paraId="046E108F"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division (DIV)</w:t>
      </w:r>
      <w:r w:rsidRPr="00EC5101">
        <w:rPr>
          <w:rFonts w:ascii="Courier New" w:hAnsi="Courier New" w:cs="Courier New"/>
          <w:b w:val="0"/>
          <w:webHidden/>
        </w:rPr>
        <w:tab/>
      </w:r>
      <w:sdt>
        <w:sdtPr>
          <w:rPr>
            <w:rFonts w:ascii="Courier New" w:hAnsi="Courier New" w:cs="Courier New"/>
            <w:b w:val="0"/>
            <w:webHidden/>
          </w:rPr>
          <w:id w:val="-840393903"/>
          <w:placeholder>
            <w:docPart w:val="E2EF9794BB9241178F1B266A255CBF54"/>
          </w:placeholder>
          <w:temporary/>
          <w:showingPlcHdr/>
        </w:sdtPr>
        <w:sdtContent>
          <w:r w:rsidRPr="00EC5101">
            <w:rPr>
              <w:rFonts w:ascii="Courier New" w:hAnsi="Courier New" w:cs="Courier New"/>
              <w:b w:val="0"/>
              <w:webHidden/>
            </w:rPr>
            <w:t>#</w:t>
          </w:r>
        </w:sdtContent>
      </w:sdt>
    </w:p>
    <w:p w14:paraId="0D7DE763"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addition signed (ADD)</w:t>
      </w:r>
      <w:r w:rsidRPr="00EC5101">
        <w:rPr>
          <w:rFonts w:ascii="Courier New" w:hAnsi="Courier New" w:cs="Courier New"/>
          <w:b w:val="0"/>
          <w:webHidden/>
        </w:rPr>
        <w:tab/>
      </w:r>
      <w:sdt>
        <w:sdtPr>
          <w:rPr>
            <w:rFonts w:ascii="Courier New" w:hAnsi="Courier New" w:cs="Courier New"/>
            <w:b w:val="0"/>
            <w:webHidden/>
          </w:rPr>
          <w:id w:val="-397755969"/>
          <w:placeholder>
            <w:docPart w:val="DF0C163DD0B549DCAB0FCDD0A8CC6672"/>
          </w:placeholder>
          <w:temporary/>
          <w:showingPlcHdr/>
        </w:sdtPr>
        <w:sdtContent>
          <w:r w:rsidRPr="00EC5101">
            <w:rPr>
              <w:rFonts w:ascii="Courier New" w:hAnsi="Courier New" w:cs="Courier New"/>
              <w:b w:val="0"/>
              <w:webHidden/>
            </w:rPr>
            <w:t>#</w:t>
          </w:r>
        </w:sdtContent>
      </w:sdt>
    </w:p>
    <w:p w14:paraId="3222859A"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addition unsigned (ADDU)</w:t>
      </w:r>
      <w:r w:rsidRPr="00EC5101">
        <w:rPr>
          <w:rFonts w:ascii="Courier New" w:hAnsi="Courier New" w:cs="Courier New"/>
          <w:b w:val="0"/>
          <w:webHidden/>
        </w:rPr>
        <w:tab/>
      </w:r>
      <w:sdt>
        <w:sdtPr>
          <w:rPr>
            <w:rFonts w:ascii="Courier New" w:hAnsi="Courier New" w:cs="Courier New"/>
            <w:b w:val="0"/>
            <w:webHidden/>
          </w:rPr>
          <w:id w:val="-751733447"/>
          <w:placeholder>
            <w:docPart w:val="CAC27237D4164ACEB55D8C767556294F"/>
          </w:placeholder>
          <w:temporary/>
          <w:showingPlcHdr/>
        </w:sdtPr>
        <w:sdtContent>
          <w:r w:rsidRPr="00EC5101">
            <w:rPr>
              <w:rFonts w:ascii="Courier New" w:hAnsi="Courier New" w:cs="Courier New"/>
              <w:b w:val="0"/>
              <w:webHidden/>
            </w:rPr>
            <w:t>#</w:t>
          </w:r>
        </w:sdtContent>
      </w:sdt>
    </w:p>
    <w:p w14:paraId="716C271B"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subtraction signed(SUB)</w:t>
      </w:r>
      <w:r w:rsidRPr="00EC5101">
        <w:rPr>
          <w:rFonts w:ascii="Courier New" w:hAnsi="Courier New" w:cs="Courier New"/>
          <w:b w:val="0"/>
          <w:webHidden/>
        </w:rPr>
        <w:tab/>
      </w:r>
      <w:sdt>
        <w:sdtPr>
          <w:rPr>
            <w:rFonts w:ascii="Courier New" w:hAnsi="Courier New" w:cs="Courier New"/>
            <w:b w:val="0"/>
            <w:webHidden/>
          </w:rPr>
          <w:id w:val="1584875369"/>
          <w:placeholder>
            <w:docPart w:val="E66EAF850DBE4818B8C823B16F89DC22"/>
          </w:placeholder>
          <w:temporary/>
          <w:showingPlcHdr/>
        </w:sdtPr>
        <w:sdtContent>
          <w:r w:rsidRPr="00EC5101">
            <w:rPr>
              <w:rFonts w:ascii="Courier New" w:hAnsi="Courier New" w:cs="Courier New"/>
              <w:b w:val="0"/>
              <w:webHidden/>
            </w:rPr>
            <w:t>#</w:t>
          </w:r>
        </w:sdtContent>
      </w:sdt>
    </w:p>
    <w:p w14:paraId="5D251F8F"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subtraction unsigned(SUBU)</w:t>
      </w:r>
      <w:r w:rsidRPr="00EC5101">
        <w:rPr>
          <w:rFonts w:ascii="Courier New" w:hAnsi="Courier New" w:cs="Courier New"/>
          <w:b w:val="0"/>
          <w:webHidden/>
        </w:rPr>
        <w:tab/>
      </w:r>
      <w:sdt>
        <w:sdtPr>
          <w:rPr>
            <w:rFonts w:ascii="Courier New" w:hAnsi="Courier New" w:cs="Courier New"/>
            <w:b w:val="0"/>
            <w:webHidden/>
          </w:rPr>
          <w:id w:val="-1917393791"/>
          <w:placeholder>
            <w:docPart w:val="39615A2C43ED48FBBD56A8426427AA78"/>
          </w:placeholder>
          <w:temporary/>
          <w:showingPlcHdr/>
        </w:sdtPr>
        <w:sdtContent>
          <w:r w:rsidRPr="00EC5101">
            <w:rPr>
              <w:rFonts w:ascii="Courier New" w:hAnsi="Courier New" w:cs="Courier New"/>
              <w:b w:val="0"/>
              <w:webHidden/>
            </w:rPr>
            <w:t>#</w:t>
          </w:r>
        </w:sdtContent>
      </w:sdt>
    </w:p>
    <w:p w14:paraId="74388863" w14:textId="450A7F84" w:rsidR="0010368E" w:rsidRPr="00EC5101" w:rsidRDefault="00147989" w:rsidP="0010368E">
      <w:pPr>
        <w:pStyle w:val="Level2"/>
        <w:tabs>
          <w:tab w:val="clear" w:pos="8630"/>
          <w:tab w:val="right" w:pos="9360"/>
        </w:tabs>
        <w:rPr>
          <w:rFonts w:ascii="Courier New" w:hAnsi="Courier New" w:cs="Courier New"/>
          <w:b w:val="0"/>
          <w:webHidden/>
        </w:rPr>
      </w:pPr>
      <w:r>
        <w:rPr>
          <w:rFonts w:ascii="Courier New" w:hAnsi="Courier New" w:cs="Courier New"/>
          <w:b w:val="0"/>
          <w:webHidden/>
        </w:rPr>
        <w:t xml:space="preserve">and </w:t>
      </w:r>
      <w:r w:rsidR="0010368E" w:rsidRPr="00EC5101">
        <w:rPr>
          <w:rFonts w:ascii="Courier New" w:hAnsi="Courier New" w:cs="Courier New"/>
          <w:b w:val="0"/>
          <w:webHidden/>
        </w:rPr>
        <w:t>(AND)</w:t>
      </w:r>
      <w:r w:rsidR="0010368E" w:rsidRPr="00EC5101">
        <w:rPr>
          <w:rFonts w:ascii="Courier New" w:hAnsi="Courier New" w:cs="Courier New"/>
          <w:b w:val="0"/>
          <w:webHidden/>
        </w:rPr>
        <w:tab/>
      </w:r>
      <w:sdt>
        <w:sdtPr>
          <w:rPr>
            <w:rFonts w:ascii="Courier New" w:hAnsi="Courier New" w:cs="Courier New"/>
            <w:b w:val="0"/>
            <w:webHidden/>
          </w:rPr>
          <w:id w:val="2065285728"/>
          <w:placeholder>
            <w:docPart w:val="43E2FB2688DE4583ABACF648FE6CB2AC"/>
          </w:placeholder>
          <w:temporary/>
          <w:showingPlcHdr/>
        </w:sdtPr>
        <w:sdtContent>
          <w:r w:rsidR="0010368E" w:rsidRPr="00EC5101">
            <w:rPr>
              <w:rFonts w:ascii="Courier New" w:hAnsi="Courier New" w:cs="Courier New"/>
              <w:b w:val="0"/>
              <w:webHidden/>
            </w:rPr>
            <w:t>#</w:t>
          </w:r>
        </w:sdtContent>
      </w:sdt>
    </w:p>
    <w:p w14:paraId="37D53D32" w14:textId="3ECAB189" w:rsidR="0010368E" w:rsidRPr="00EC5101" w:rsidRDefault="00147989" w:rsidP="0010368E">
      <w:pPr>
        <w:pStyle w:val="Level2"/>
        <w:tabs>
          <w:tab w:val="clear" w:pos="8630"/>
          <w:tab w:val="right" w:pos="9360"/>
        </w:tabs>
        <w:rPr>
          <w:rFonts w:ascii="Courier New" w:hAnsi="Courier New" w:cs="Courier New"/>
          <w:b w:val="0"/>
          <w:webHidden/>
        </w:rPr>
      </w:pPr>
      <w:r>
        <w:rPr>
          <w:rFonts w:ascii="Courier New" w:hAnsi="Courier New" w:cs="Courier New"/>
          <w:b w:val="0"/>
          <w:webHidden/>
        </w:rPr>
        <w:t xml:space="preserve">or </w:t>
      </w:r>
      <w:r w:rsidR="0010368E" w:rsidRPr="00EC5101">
        <w:rPr>
          <w:rFonts w:ascii="Courier New" w:hAnsi="Courier New" w:cs="Courier New"/>
          <w:b w:val="0"/>
          <w:webHidden/>
        </w:rPr>
        <w:t>(OR)</w:t>
      </w:r>
      <w:r w:rsidR="0010368E" w:rsidRPr="00EC5101">
        <w:rPr>
          <w:rFonts w:ascii="Courier New" w:hAnsi="Courier New" w:cs="Courier New"/>
          <w:b w:val="0"/>
          <w:webHidden/>
        </w:rPr>
        <w:tab/>
      </w:r>
      <w:sdt>
        <w:sdtPr>
          <w:rPr>
            <w:rFonts w:ascii="Courier New" w:hAnsi="Courier New" w:cs="Courier New"/>
            <w:b w:val="0"/>
            <w:webHidden/>
          </w:rPr>
          <w:id w:val="37708788"/>
          <w:placeholder>
            <w:docPart w:val="1D60F82F61204C68A10862480B495C59"/>
          </w:placeholder>
          <w:temporary/>
          <w:showingPlcHdr/>
        </w:sdtPr>
        <w:sdtContent>
          <w:r w:rsidR="0010368E" w:rsidRPr="00EC5101">
            <w:rPr>
              <w:rFonts w:ascii="Courier New" w:hAnsi="Courier New" w:cs="Courier New"/>
              <w:b w:val="0"/>
              <w:webHidden/>
            </w:rPr>
            <w:t>#</w:t>
          </w:r>
        </w:sdtContent>
      </w:sdt>
    </w:p>
    <w:p w14:paraId="0A996B21" w14:textId="0109B2A9" w:rsidR="0010368E" w:rsidRPr="00EC5101" w:rsidRDefault="00147989" w:rsidP="0010368E">
      <w:pPr>
        <w:pStyle w:val="Level2"/>
        <w:tabs>
          <w:tab w:val="clear" w:pos="8630"/>
          <w:tab w:val="right" w:pos="9360"/>
        </w:tabs>
        <w:rPr>
          <w:rFonts w:ascii="Courier New" w:hAnsi="Courier New" w:cs="Courier New"/>
          <w:b w:val="0"/>
          <w:webHidden/>
        </w:rPr>
      </w:pPr>
      <w:r>
        <w:rPr>
          <w:rFonts w:ascii="Courier New" w:hAnsi="Courier New" w:cs="Courier New"/>
          <w:b w:val="0"/>
          <w:webHidden/>
        </w:rPr>
        <w:t xml:space="preserve">exclusive or </w:t>
      </w:r>
      <w:r w:rsidR="0010368E" w:rsidRPr="00EC5101">
        <w:rPr>
          <w:rFonts w:ascii="Courier New" w:hAnsi="Courier New" w:cs="Courier New"/>
          <w:b w:val="0"/>
          <w:webHidden/>
        </w:rPr>
        <w:t>(XOR)</w:t>
      </w:r>
      <w:r w:rsidR="0010368E" w:rsidRPr="00EC5101">
        <w:rPr>
          <w:rFonts w:ascii="Courier New" w:hAnsi="Courier New" w:cs="Courier New"/>
          <w:b w:val="0"/>
          <w:webHidden/>
        </w:rPr>
        <w:tab/>
      </w:r>
      <w:sdt>
        <w:sdtPr>
          <w:rPr>
            <w:rFonts w:ascii="Courier New" w:hAnsi="Courier New" w:cs="Courier New"/>
            <w:b w:val="0"/>
            <w:webHidden/>
          </w:rPr>
          <w:id w:val="-1122998751"/>
          <w:placeholder>
            <w:docPart w:val="9EBD3077564E45F2B02F5D7FE1104334"/>
          </w:placeholder>
          <w:temporary/>
          <w:showingPlcHdr/>
        </w:sdtPr>
        <w:sdtContent>
          <w:r w:rsidR="0010368E" w:rsidRPr="00EC5101">
            <w:rPr>
              <w:rFonts w:ascii="Courier New" w:hAnsi="Courier New" w:cs="Courier New"/>
              <w:b w:val="0"/>
              <w:webHidden/>
            </w:rPr>
            <w:t>#</w:t>
          </w:r>
        </w:sdtContent>
      </w:sdt>
    </w:p>
    <w:p w14:paraId="3AAF7ACD" w14:textId="6C17A15C" w:rsidR="0010368E" w:rsidRPr="00EC5101" w:rsidRDefault="00147989" w:rsidP="0010368E">
      <w:pPr>
        <w:pStyle w:val="Level2"/>
        <w:tabs>
          <w:tab w:val="clear" w:pos="8630"/>
          <w:tab w:val="right" w:pos="9360"/>
        </w:tabs>
        <w:rPr>
          <w:rFonts w:ascii="Courier New" w:hAnsi="Courier New" w:cs="Courier New"/>
          <w:b w:val="0"/>
          <w:webHidden/>
        </w:rPr>
      </w:pPr>
      <w:r>
        <w:rPr>
          <w:rFonts w:ascii="Courier New" w:hAnsi="Courier New" w:cs="Courier New"/>
          <w:b w:val="0"/>
          <w:webHidden/>
        </w:rPr>
        <w:t xml:space="preserve">not or </w:t>
      </w:r>
      <w:r w:rsidR="0010368E" w:rsidRPr="00EC5101">
        <w:rPr>
          <w:rFonts w:ascii="Courier New" w:hAnsi="Courier New" w:cs="Courier New"/>
          <w:b w:val="0"/>
          <w:webHidden/>
        </w:rPr>
        <w:t>(NOR)</w:t>
      </w:r>
      <w:r w:rsidR="0010368E" w:rsidRPr="00EC5101">
        <w:rPr>
          <w:rFonts w:ascii="Courier New" w:hAnsi="Courier New" w:cs="Courier New"/>
          <w:b w:val="0"/>
          <w:webHidden/>
        </w:rPr>
        <w:tab/>
      </w:r>
      <w:sdt>
        <w:sdtPr>
          <w:rPr>
            <w:rFonts w:ascii="Courier New" w:hAnsi="Courier New" w:cs="Courier New"/>
            <w:b w:val="0"/>
            <w:webHidden/>
          </w:rPr>
          <w:id w:val="-1772235186"/>
          <w:placeholder>
            <w:docPart w:val="258265DF7D7644E4898FD65B4CA49B05"/>
          </w:placeholder>
          <w:temporary/>
          <w:showingPlcHdr/>
        </w:sdtPr>
        <w:sdtContent>
          <w:r w:rsidR="0010368E" w:rsidRPr="00EC5101">
            <w:rPr>
              <w:rFonts w:ascii="Courier New" w:hAnsi="Courier New" w:cs="Courier New"/>
              <w:b w:val="0"/>
              <w:webHidden/>
            </w:rPr>
            <w:t>#</w:t>
          </w:r>
        </w:sdtContent>
      </w:sdt>
    </w:p>
    <w:p w14:paraId="7906CB95"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set less than (SLT)</w:t>
      </w:r>
      <w:r w:rsidRPr="00EC5101">
        <w:rPr>
          <w:rFonts w:ascii="Courier New" w:hAnsi="Courier New" w:cs="Courier New"/>
          <w:b w:val="0"/>
          <w:webHidden/>
        </w:rPr>
        <w:tab/>
      </w:r>
      <w:sdt>
        <w:sdtPr>
          <w:rPr>
            <w:rFonts w:ascii="Courier New" w:hAnsi="Courier New" w:cs="Courier New"/>
            <w:b w:val="0"/>
            <w:webHidden/>
          </w:rPr>
          <w:id w:val="-1514610731"/>
          <w:placeholder>
            <w:docPart w:val="E369C538B628484F8DF00E10287B2C37"/>
          </w:placeholder>
          <w:temporary/>
          <w:showingPlcHdr/>
        </w:sdtPr>
        <w:sdtContent>
          <w:r w:rsidRPr="00EC5101">
            <w:rPr>
              <w:rFonts w:ascii="Courier New" w:hAnsi="Courier New" w:cs="Courier New"/>
              <w:b w:val="0"/>
              <w:webHidden/>
            </w:rPr>
            <w:t>#</w:t>
          </w:r>
        </w:sdtContent>
      </w:sdt>
    </w:p>
    <w:p w14:paraId="14BD0D6A"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set less than unsigned (SLTU)</w:t>
      </w:r>
      <w:r w:rsidRPr="00EC5101">
        <w:rPr>
          <w:rFonts w:ascii="Courier New" w:hAnsi="Courier New" w:cs="Courier New"/>
          <w:b w:val="0"/>
          <w:webHidden/>
        </w:rPr>
        <w:tab/>
      </w:r>
      <w:sdt>
        <w:sdtPr>
          <w:rPr>
            <w:rFonts w:ascii="Courier New" w:hAnsi="Courier New" w:cs="Courier New"/>
            <w:b w:val="0"/>
            <w:webHidden/>
          </w:rPr>
          <w:id w:val="2050338954"/>
          <w:placeholder>
            <w:docPart w:val="EE9A706AA8294198A417017B3D901DAD"/>
          </w:placeholder>
          <w:temporary/>
          <w:showingPlcHdr/>
        </w:sdtPr>
        <w:sdtContent>
          <w:r w:rsidRPr="00EC5101">
            <w:rPr>
              <w:rFonts w:ascii="Courier New" w:hAnsi="Courier New" w:cs="Courier New"/>
              <w:b w:val="0"/>
              <w:webHidden/>
            </w:rPr>
            <w:t>#</w:t>
          </w:r>
        </w:sdtContent>
      </w:sdt>
    </w:p>
    <w:p w14:paraId="33B85FC5" w14:textId="61962774" w:rsidR="0010368E" w:rsidRPr="00EC5101" w:rsidRDefault="00147989" w:rsidP="0010368E">
      <w:pPr>
        <w:pStyle w:val="Level2"/>
        <w:tabs>
          <w:tab w:val="clear" w:pos="8630"/>
          <w:tab w:val="right" w:pos="9360"/>
        </w:tabs>
        <w:rPr>
          <w:rFonts w:ascii="Courier New" w:hAnsi="Courier New" w:cs="Courier New"/>
          <w:b w:val="0"/>
          <w:webHidden/>
        </w:rPr>
      </w:pPr>
      <w:r>
        <w:rPr>
          <w:rFonts w:ascii="Courier New" w:hAnsi="Courier New" w:cs="Courier New"/>
          <w:b w:val="0"/>
          <w:webHidden/>
        </w:rPr>
        <w:t xml:space="preserve">breakpoint </w:t>
      </w:r>
      <w:r w:rsidR="0010368E" w:rsidRPr="00EC5101">
        <w:rPr>
          <w:rFonts w:ascii="Courier New" w:hAnsi="Courier New" w:cs="Courier New"/>
          <w:b w:val="0"/>
          <w:webHidden/>
        </w:rPr>
        <w:t>(BREAK)</w:t>
      </w:r>
      <w:r w:rsidR="0010368E" w:rsidRPr="00EC5101">
        <w:rPr>
          <w:rFonts w:ascii="Courier New" w:hAnsi="Courier New" w:cs="Courier New"/>
          <w:b w:val="0"/>
          <w:webHidden/>
        </w:rPr>
        <w:tab/>
      </w:r>
      <w:sdt>
        <w:sdtPr>
          <w:rPr>
            <w:rFonts w:ascii="Courier New" w:hAnsi="Courier New" w:cs="Courier New"/>
            <w:b w:val="0"/>
            <w:webHidden/>
          </w:rPr>
          <w:id w:val="-1903519489"/>
          <w:placeholder>
            <w:docPart w:val="57B6FE4B60C748648BB63AD152F86EDB"/>
          </w:placeholder>
          <w:temporary/>
          <w:showingPlcHdr/>
        </w:sdtPr>
        <w:sdtContent>
          <w:r w:rsidR="0010368E" w:rsidRPr="00EC5101">
            <w:rPr>
              <w:rFonts w:ascii="Courier New" w:hAnsi="Courier New" w:cs="Courier New"/>
              <w:b w:val="0"/>
              <w:webHidden/>
            </w:rPr>
            <w:t>#</w:t>
          </w:r>
        </w:sdtContent>
      </w:sdt>
    </w:p>
    <w:p w14:paraId="433ECE40"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(SETIE)</w:t>
      </w:r>
      <w:r w:rsidRPr="00EC5101">
        <w:rPr>
          <w:rFonts w:ascii="Courier New" w:hAnsi="Courier New" w:cs="Courier New"/>
          <w:b w:val="0"/>
          <w:webHidden/>
        </w:rPr>
        <w:tab/>
      </w:r>
      <w:sdt>
        <w:sdtPr>
          <w:rPr>
            <w:rFonts w:ascii="Courier New" w:hAnsi="Courier New" w:cs="Courier New"/>
            <w:b w:val="0"/>
            <w:webHidden/>
          </w:rPr>
          <w:id w:val="522211688"/>
          <w:placeholder>
            <w:docPart w:val="736EB517CE794B1A9B26846A5F16285F"/>
          </w:placeholder>
          <w:temporary/>
          <w:showingPlcHdr/>
        </w:sdtPr>
        <w:sdtContent>
          <w:r w:rsidRPr="00EC5101">
            <w:rPr>
              <w:rFonts w:ascii="Courier New" w:hAnsi="Courier New" w:cs="Courier New"/>
              <w:b w:val="0"/>
              <w:webHidden/>
            </w:rPr>
            <w:t>#</w:t>
          </w:r>
        </w:sdtContent>
      </w:sdt>
    </w:p>
    <w:p w14:paraId="5B7B443E" w14:textId="77777777" w:rsidR="0010368E" w:rsidRPr="00EC5101" w:rsidRDefault="0010368E" w:rsidP="0010368E">
      <w:pPr>
        <w:pStyle w:val="Level2"/>
        <w:tabs>
          <w:tab w:val="clear" w:pos="8630"/>
          <w:tab w:val="right" w:pos="9360"/>
        </w:tabs>
        <w:rPr>
          <w:rFonts w:ascii="Courier New" w:hAnsi="Courier New" w:cs="Courier New"/>
          <w:bCs w:val="0"/>
        </w:rPr>
      </w:pPr>
    </w:p>
    <w:p w14:paraId="22F5D3F2" w14:textId="77777777" w:rsidR="0010368E" w:rsidRPr="00EC5101" w:rsidRDefault="0010368E" w:rsidP="0010368E">
      <w:pPr>
        <w:pStyle w:val="Level1"/>
        <w:tabs>
          <w:tab w:val="clear" w:pos="8630"/>
          <w:tab w:val="right" w:pos="9360"/>
        </w:tabs>
        <w:rPr>
          <w:rFonts w:ascii="Courier New" w:hAnsi="Courier New" w:cs="Courier New"/>
          <w:bCs w:val="0"/>
        </w:rPr>
      </w:pPr>
      <w:r w:rsidRPr="00EC5101">
        <w:rPr>
          <w:rFonts w:ascii="Courier New" w:hAnsi="Courier New" w:cs="Courier New"/>
          <w:bCs w:val="0"/>
          <w:caps w:val="0"/>
          <w:webHidden/>
        </w:rPr>
        <w:t>I-TYPE INSTRUCTION</w:t>
      </w:r>
      <w:r w:rsidRPr="00EC5101">
        <w:rPr>
          <w:rFonts w:ascii="Courier New" w:hAnsi="Courier New" w:cs="Courier New"/>
          <w:bCs w:val="0"/>
          <w:caps w:val="0"/>
          <w:webHidden/>
        </w:rPr>
        <w:tab/>
      </w:r>
      <w:sdt>
        <w:sdtPr>
          <w:rPr>
            <w:rFonts w:ascii="Courier New" w:hAnsi="Courier New" w:cs="Courier New"/>
            <w:bCs w:val="0"/>
            <w:webHidden/>
          </w:rPr>
          <w:id w:val="371946901"/>
          <w:placeholder>
            <w:docPart w:val="78F1A1AEAD6C4AC682A265ADFCAF80E7"/>
          </w:placeholder>
          <w:temporary/>
          <w:showingPlcHdr/>
        </w:sdtPr>
        <w:sdtContent>
          <w:r w:rsidRPr="00EC5101">
            <w:rPr>
              <w:rFonts w:ascii="Courier New" w:hAnsi="Courier New" w:cs="Courier New"/>
              <w:bCs w:val="0"/>
              <w:webHidden/>
            </w:rPr>
            <w:t>#</w:t>
          </w:r>
        </w:sdtContent>
      </w:sdt>
    </w:p>
    <w:p w14:paraId="4BD0A116"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branch equal (BEQ)</w:t>
      </w:r>
      <w:r w:rsidRPr="00EC5101">
        <w:rPr>
          <w:rFonts w:ascii="Courier New" w:hAnsi="Courier New" w:cs="Courier New"/>
          <w:b w:val="0"/>
          <w:webHidden/>
        </w:rPr>
        <w:tab/>
      </w:r>
      <w:sdt>
        <w:sdtPr>
          <w:rPr>
            <w:rFonts w:ascii="Courier New" w:hAnsi="Courier New" w:cs="Courier New"/>
            <w:b w:val="0"/>
            <w:webHidden/>
          </w:rPr>
          <w:id w:val="371946902"/>
          <w:placeholder>
            <w:docPart w:val="7D674A17B71C44439EF8CBEB7856886C"/>
          </w:placeholder>
          <w:temporary/>
          <w:showingPlcHdr/>
        </w:sdtPr>
        <w:sdtContent>
          <w:r w:rsidRPr="00EC5101">
            <w:rPr>
              <w:rFonts w:ascii="Courier New" w:hAnsi="Courier New" w:cs="Courier New"/>
              <w:b w:val="0"/>
              <w:webHidden/>
            </w:rPr>
            <w:t>#</w:t>
          </w:r>
        </w:sdtContent>
      </w:sdt>
    </w:p>
    <w:p w14:paraId="1DC0AF59"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branch not equal (BNE)</w:t>
      </w:r>
      <w:r w:rsidRPr="00EC5101">
        <w:rPr>
          <w:rFonts w:ascii="Courier New" w:hAnsi="Courier New" w:cs="Courier New"/>
          <w:b w:val="0"/>
          <w:webHidden/>
        </w:rPr>
        <w:tab/>
      </w:r>
      <w:sdt>
        <w:sdtPr>
          <w:rPr>
            <w:rFonts w:ascii="Courier New" w:hAnsi="Courier New" w:cs="Courier New"/>
            <w:b w:val="0"/>
            <w:webHidden/>
          </w:rPr>
          <w:id w:val="755789070"/>
          <w:placeholder>
            <w:docPart w:val="E4077EABADBA4B5D938492A086042643"/>
          </w:placeholder>
          <w:temporary/>
          <w:showingPlcHdr/>
        </w:sdtPr>
        <w:sdtContent>
          <w:r w:rsidRPr="00EC5101">
            <w:rPr>
              <w:rFonts w:ascii="Courier New" w:hAnsi="Courier New" w:cs="Courier New"/>
              <w:b w:val="0"/>
              <w:webHidden/>
            </w:rPr>
            <w:t>#</w:t>
          </w:r>
        </w:sdtContent>
      </w:sdt>
    </w:p>
    <w:p w14:paraId="0413A175"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branch less than or equal to zero (BLEZ)</w:t>
      </w:r>
      <w:r w:rsidRPr="00EC5101">
        <w:rPr>
          <w:rFonts w:ascii="Courier New" w:hAnsi="Courier New" w:cs="Courier New"/>
          <w:b w:val="0"/>
          <w:webHidden/>
        </w:rPr>
        <w:tab/>
      </w:r>
      <w:sdt>
        <w:sdtPr>
          <w:rPr>
            <w:rFonts w:ascii="Courier New" w:hAnsi="Courier New" w:cs="Courier New"/>
            <w:b w:val="0"/>
            <w:webHidden/>
          </w:rPr>
          <w:id w:val="1416594178"/>
          <w:placeholder>
            <w:docPart w:val="538F3479F9B44DA1B563AD11170596B7"/>
          </w:placeholder>
          <w:temporary/>
          <w:showingPlcHdr/>
        </w:sdtPr>
        <w:sdtContent>
          <w:r w:rsidRPr="00EC5101">
            <w:rPr>
              <w:rFonts w:ascii="Courier New" w:hAnsi="Courier New" w:cs="Courier New"/>
              <w:b w:val="0"/>
              <w:webHidden/>
            </w:rPr>
            <w:t>#</w:t>
          </w:r>
        </w:sdtContent>
      </w:sdt>
    </w:p>
    <w:p w14:paraId="0025BADB" w14:textId="77777777" w:rsidR="0010368E" w:rsidRPr="00EC5101" w:rsidRDefault="0010368E"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branch greater than zero (BGTZ)</w:t>
      </w:r>
      <w:r w:rsidRPr="00EC5101">
        <w:rPr>
          <w:rFonts w:ascii="Courier New" w:hAnsi="Courier New" w:cs="Courier New"/>
          <w:b w:val="0"/>
          <w:webHidden/>
        </w:rPr>
        <w:tab/>
      </w:r>
      <w:sdt>
        <w:sdtPr>
          <w:rPr>
            <w:rFonts w:ascii="Courier New" w:hAnsi="Courier New" w:cs="Courier New"/>
            <w:b w:val="0"/>
            <w:webHidden/>
          </w:rPr>
          <w:id w:val="336207373"/>
          <w:placeholder>
            <w:docPart w:val="A547DD2C05FA4811A39A62FB984CBEC2"/>
          </w:placeholder>
          <w:temporary/>
          <w:showingPlcHdr/>
        </w:sdtPr>
        <w:sdtContent>
          <w:r w:rsidRPr="00EC5101">
            <w:rPr>
              <w:rFonts w:ascii="Courier New" w:hAnsi="Courier New" w:cs="Courier New"/>
              <w:b w:val="0"/>
              <w:webHidden/>
            </w:rPr>
            <w:t>#</w:t>
          </w:r>
        </w:sdtContent>
      </w:sdt>
    </w:p>
    <w:p w14:paraId="427E239F"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 xml:space="preserve">addition immediate </w:t>
      </w:r>
      <w:r w:rsidR="0010368E" w:rsidRPr="00EC5101">
        <w:rPr>
          <w:rFonts w:ascii="Courier New" w:hAnsi="Courier New" w:cs="Courier New"/>
          <w:b w:val="0"/>
          <w:webHidden/>
        </w:rPr>
        <w:t>(ADDI)</w:t>
      </w:r>
      <w:r w:rsidR="0010368E" w:rsidRPr="00EC5101">
        <w:rPr>
          <w:rFonts w:ascii="Courier New" w:hAnsi="Courier New" w:cs="Courier New"/>
          <w:b w:val="0"/>
          <w:webHidden/>
        </w:rPr>
        <w:tab/>
      </w:r>
      <w:sdt>
        <w:sdtPr>
          <w:rPr>
            <w:rFonts w:ascii="Courier New" w:hAnsi="Courier New" w:cs="Courier New"/>
            <w:b w:val="0"/>
            <w:webHidden/>
          </w:rPr>
          <w:id w:val="-1828576144"/>
          <w:placeholder>
            <w:docPart w:val="251ECC5082614F5FB3732C4ED1623F1D"/>
          </w:placeholder>
          <w:temporary/>
          <w:showingPlcHdr/>
        </w:sdtPr>
        <w:sdtContent>
          <w:r w:rsidR="0010368E" w:rsidRPr="00EC5101">
            <w:rPr>
              <w:rFonts w:ascii="Courier New" w:hAnsi="Courier New" w:cs="Courier New"/>
              <w:b w:val="0"/>
              <w:webHidden/>
            </w:rPr>
            <w:t>#</w:t>
          </w:r>
        </w:sdtContent>
      </w:sdt>
    </w:p>
    <w:p w14:paraId="7C297036"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 xml:space="preserve">set less than immediate </w:t>
      </w:r>
      <w:r w:rsidR="0010368E" w:rsidRPr="00EC5101">
        <w:rPr>
          <w:rFonts w:ascii="Courier New" w:hAnsi="Courier New" w:cs="Courier New"/>
          <w:b w:val="0"/>
          <w:webHidden/>
        </w:rPr>
        <w:t>(SLTI)</w:t>
      </w:r>
      <w:r w:rsidR="0010368E" w:rsidRPr="00EC5101">
        <w:rPr>
          <w:rFonts w:ascii="Courier New" w:hAnsi="Courier New" w:cs="Courier New"/>
          <w:b w:val="0"/>
          <w:webHidden/>
        </w:rPr>
        <w:tab/>
      </w:r>
      <w:sdt>
        <w:sdtPr>
          <w:rPr>
            <w:rFonts w:ascii="Courier New" w:hAnsi="Courier New" w:cs="Courier New"/>
            <w:b w:val="0"/>
            <w:webHidden/>
          </w:rPr>
          <w:id w:val="-187291757"/>
          <w:placeholder>
            <w:docPart w:val="E86C5CE192D74DACAB2F0797E826B1A4"/>
          </w:placeholder>
          <w:temporary/>
          <w:showingPlcHdr/>
        </w:sdtPr>
        <w:sdtContent>
          <w:r w:rsidR="0010368E" w:rsidRPr="00EC5101">
            <w:rPr>
              <w:rFonts w:ascii="Courier New" w:hAnsi="Courier New" w:cs="Courier New"/>
              <w:b w:val="0"/>
              <w:webHidden/>
            </w:rPr>
            <w:t>#</w:t>
          </w:r>
        </w:sdtContent>
      </w:sdt>
    </w:p>
    <w:p w14:paraId="5CC2D3F5"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 xml:space="preserve">set less than immediate unsigned </w:t>
      </w:r>
      <w:r w:rsidR="0010368E" w:rsidRPr="00EC5101">
        <w:rPr>
          <w:rFonts w:ascii="Courier New" w:hAnsi="Courier New" w:cs="Courier New"/>
          <w:b w:val="0"/>
          <w:webHidden/>
        </w:rPr>
        <w:t>(SLTIU)</w:t>
      </w:r>
      <w:r w:rsidR="0010368E" w:rsidRPr="00EC5101">
        <w:rPr>
          <w:rFonts w:ascii="Courier New" w:hAnsi="Courier New" w:cs="Courier New"/>
          <w:b w:val="0"/>
          <w:webHidden/>
        </w:rPr>
        <w:tab/>
      </w:r>
      <w:sdt>
        <w:sdtPr>
          <w:rPr>
            <w:rFonts w:ascii="Courier New" w:hAnsi="Courier New" w:cs="Courier New"/>
            <w:b w:val="0"/>
            <w:webHidden/>
          </w:rPr>
          <w:id w:val="-2018145987"/>
          <w:placeholder>
            <w:docPart w:val="02B409525104490DAA1540E60BC663AF"/>
          </w:placeholder>
          <w:temporary/>
          <w:showingPlcHdr/>
        </w:sdtPr>
        <w:sdtContent>
          <w:r w:rsidR="0010368E" w:rsidRPr="00EC5101">
            <w:rPr>
              <w:rFonts w:ascii="Courier New" w:hAnsi="Courier New" w:cs="Courier New"/>
              <w:b w:val="0"/>
              <w:webHidden/>
            </w:rPr>
            <w:t>#</w:t>
          </w:r>
        </w:sdtContent>
      </w:sdt>
    </w:p>
    <w:p w14:paraId="394A4016"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 xml:space="preserve">and immediate </w:t>
      </w:r>
      <w:r w:rsidR="0010368E" w:rsidRPr="00EC5101">
        <w:rPr>
          <w:rFonts w:ascii="Courier New" w:hAnsi="Courier New" w:cs="Courier New"/>
          <w:b w:val="0"/>
          <w:webHidden/>
        </w:rPr>
        <w:t>(ANDI)</w:t>
      </w:r>
      <w:r w:rsidR="0010368E" w:rsidRPr="00EC5101">
        <w:rPr>
          <w:rFonts w:ascii="Courier New" w:hAnsi="Courier New" w:cs="Courier New"/>
          <w:b w:val="0"/>
          <w:webHidden/>
        </w:rPr>
        <w:tab/>
      </w:r>
      <w:sdt>
        <w:sdtPr>
          <w:rPr>
            <w:rFonts w:ascii="Courier New" w:hAnsi="Courier New" w:cs="Courier New"/>
            <w:b w:val="0"/>
            <w:webHidden/>
          </w:rPr>
          <w:id w:val="-1001660099"/>
          <w:placeholder>
            <w:docPart w:val="70475D243C7D41A6BC0E0808520C0E21"/>
          </w:placeholder>
          <w:temporary/>
          <w:showingPlcHdr/>
        </w:sdtPr>
        <w:sdtContent>
          <w:r w:rsidR="0010368E" w:rsidRPr="00EC5101">
            <w:rPr>
              <w:rFonts w:ascii="Courier New" w:hAnsi="Courier New" w:cs="Courier New"/>
              <w:b w:val="0"/>
              <w:webHidden/>
            </w:rPr>
            <w:t>#</w:t>
          </w:r>
        </w:sdtContent>
      </w:sdt>
    </w:p>
    <w:p w14:paraId="70895CE9"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 xml:space="preserve">or immediate </w:t>
      </w:r>
      <w:r w:rsidR="0010368E" w:rsidRPr="00EC5101">
        <w:rPr>
          <w:rFonts w:ascii="Courier New" w:hAnsi="Courier New" w:cs="Courier New"/>
          <w:b w:val="0"/>
          <w:webHidden/>
        </w:rPr>
        <w:t>(ORI)</w:t>
      </w:r>
      <w:r w:rsidR="0010368E" w:rsidRPr="00EC5101">
        <w:rPr>
          <w:rFonts w:ascii="Courier New" w:hAnsi="Courier New" w:cs="Courier New"/>
          <w:b w:val="0"/>
          <w:webHidden/>
        </w:rPr>
        <w:tab/>
      </w:r>
      <w:sdt>
        <w:sdtPr>
          <w:rPr>
            <w:rFonts w:ascii="Courier New" w:hAnsi="Courier New" w:cs="Courier New"/>
            <w:b w:val="0"/>
            <w:webHidden/>
          </w:rPr>
          <w:id w:val="1652482496"/>
          <w:placeholder>
            <w:docPart w:val="24D2B87B31B341C791B72E9DB45E12EC"/>
          </w:placeholder>
          <w:temporary/>
          <w:showingPlcHdr/>
        </w:sdtPr>
        <w:sdtContent>
          <w:r w:rsidR="0010368E" w:rsidRPr="00EC5101">
            <w:rPr>
              <w:rFonts w:ascii="Courier New" w:hAnsi="Courier New" w:cs="Courier New"/>
              <w:b w:val="0"/>
              <w:webHidden/>
            </w:rPr>
            <w:t>#</w:t>
          </w:r>
        </w:sdtContent>
      </w:sdt>
    </w:p>
    <w:p w14:paraId="60BE5D70"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 xml:space="preserve">exclusive or immediate </w:t>
      </w:r>
      <w:r w:rsidR="0010368E" w:rsidRPr="00EC5101">
        <w:rPr>
          <w:rFonts w:ascii="Courier New" w:hAnsi="Courier New" w:cs="Courier New"/>
          <w:b w:val="0"/>
          <w:webHidden/>
        </w:rPr>
        <w:t>(XORI)</w:t>
      </w:r>
      <w:r w:rsidR="0010368E" w:rsidRPr="00EC5101">
        <w:rPr>
          <w:rFonts w:ascii="Courier New" w:hAnsi="Courier New" w:cs="Courier New"/>
          <w:b w:val="0"/>
          <w:webHidden/>
        </w:rPr>
        <w:tab/>
      </w:r>
      <w:sdt>
        <w:sdtPr>
          <w:rPr>
            <w:rFonts w:ascii="Courier New" w:hAnsi="Courier New" w:cs="Courier New"/>
            <w:b w:val="0"/>
            <w:webHidden/>
          </w:rPr>
          <w:id w:val="-2114273896"/>
          <w:placeholder>
            <w:docPart w:val="AF06867D2F4C404EB0029DF42C3C3B18"/>
          </w:placeholder>
          <w:temporary/>
          <w:showingPlcHdr/>
        </w:sdtPr>
        <w:sdtContent>
          <w:r w:rsidR="0010368E" w:rsidRPr="00EC5101">
            <w:rPr>
              <w:rFonts w:ascii="Courier New" w:hAnsi="Courier New" w:cs="Courier New"/>
              <w:b w:val="0"/>
              <w:webHidden/>
            </w:rPr>
            <w:t>#</w:t>
          </w:r>
        </w:sdtContent>
      </w:sdt>
    </w:p>
    <w:p w14:paraId="02138934"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lastRenderedPageBreak/>
        <w:t xml:space="preserve">load upper immediate </w:t>
      </w:r>
      <w:r w:rsidR="0010368E" w:rsidRPr="00EC5101">
        <w:rPr>
          <w:rFonts w:ascii="Courier New" w:hAnsi="Courier New" w:cs="Courier New"/>
          <w:b w:val="0"/>
          <w:webHidden/>
        </w:rPr>
        <w:t>(LUI)</w:t>
      </w:r>
      <w:r w:rsidR="0010368E" w:rsidRPr="00EC5101">
        <w:rPr>
          <w:rFonts w:ascii="Courier New" w:hAnsi="Courier New" w:cs="Courier New"/>
          <w:b w:val="0"/>
          <w:webHidden/>
        </w:rPr>
        <w:tab/>
      </w:r>
      <w:sdt>
        <w:sdtPr>
          <w:rPr>
            <w:rFonts w:ascii="Courier New" w:hAnsi="Courier New" w:cs="Courier New"/>
            <w:b w:val="0"/>
            <w:webHidden/>
          </w:rPr>
          <w:id w:val="30770644"/>
          <w:placeholder>
            <w:docPart w:val="DDE80789BEB743EB919D6E68536701EB"/>
          </w:placeholder>
          <w:temporary/>
          <w:showingPlcHdr/>
        </w:sdtPr>
        <w:sdtContent>
          <w:r w:rsidR="0010368E" w:rsidRPr="00EC5101">
            <w:rPr>
              <w:rFonts w:ascii="Courier New" w:hAnsi="Courier New" w:cs="Courier New"/>
              <w:b w:val="0"/>
              <w:webHidden/>
            </w:rPr>
            <w:t>#</w:t>
          </w:r>
        </w:sdtContent>
      </w:sdt>
    </w:p>
    <w:p w14:paraId="42833880" w14:textId="77777777" w:rsidR="0010368E" w:rsidRPr="00EC5101" w:rsidRDefault="00571703" w:rsidP="0010368E">
      <w:pPr>
        <w:pStyle w:val="Level2"/>
        <w:tabs>
          <w:tab w:val="clear" w:pos="8630"/>
          <w:tab w:val="right" w:pos="9360"/>
        </w:tabs>
        <w:rPr>
          <w:rFonts w:ascii="Courier New" w:hAnsi="Courier New" w:cs="Courier New"/>
          <w:b w:val="0"/>
          <w:webHidden/>
        </w:rPr>
      </w:pPr>
      <w:r w:rsidRPr="00EC5101">
        <w:rPr>
          <w:rFonts w:ascii="Courier New" w:hAnsi="Courier New" w:cs="Courier New"/>
          <w:b w:val="0"/>
          <w:webHidden/>
        </w:rPr>
        <w:t xml:space="preserve">load word </w:t>
      </w:r>
      <w:r w:rsidR="0010368E" w:rsidRPr="00EC5101">
        <w:rPr>
          <w:rFonts w:ascii="Courier New" w:hAnsi="Courier New" w:cs="Courier New"/>
          <w:b w:val="0"/>
          <w:webHidden/>
        </w:rPr>
        <w:t>(LW)</w:t>
      </w:r>
      <w:r w:rsidR="0010368E" w:rsidRPr="00EC5101">
        <w:rPr>
          <w:rFonts w:ascii="Courier New" w:hAnsi="Courier New" w:cs="Courier New"/>
          <w:b w:val="0"/>
          <w:webHidden/>
        </w:rPr>
        <w:tab/>
      </w:r>
      <w:sdt>
        <w:sdtPr>
          <w:rPr>
            <w:rFonts w:ascii="Courier New" w:hAnsi="Courier New" w:cs="Courier New"/>
            <w:b w:val="0"/>
            <w:webHidden/>
          </w:rPr>
          <w:id w:val="498935798"/>
          <w:placeholder>
            <w:docPart w:val="F365A59A215B426A9D03F4EACFE36136"/>
          </w:placeholder>
          <w:temporary/>
          <w:showingPlcHdr/>
        </w:sdtPr>
        <w:sdtContent>
          <w:r w:rsidR="0010368E" w:rsidRPr="00EC5101">
            <w:rPr>
              <w:rFonts w:ascii="Courier New" w:hAnsi="Courier New" w:cs="Courier New"/>
              <w:b w:val="0"/>
              <w:webHidden/>
            </w:rPr>
            <w:t>#</w:t>
          </w:r>
        </w:sdtContent>
      </w:sdt>
    </w:p>
    <w:p w14:paraId="3F1B7193" w14:textId="77777777" w:rsidR="0010368E" w:rsidRPr="00EC5101" w:rsidRDefault="00571703"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 xml:space="preserve">store word </w:t>
      </w:r>
      <w:r w:rsidR="0010368E" w:rsidRPr="00EC5101">
        <w:rPr>
          <w:rFonts w:ascii="Courier New" w:hAnsi="Courier New" w:cs="Courier New"/>
          <w:b w:val="0"/>
          <w:webHidden/>
        </w:rPr>
        <w:t>(SW)</w:t>
      </w:r>
      <w:r w:rsidR="0010368E" w:rsidRPr="00EC5101">
        <w:rPr>
          <w:rFonts w:ascii="Courier New" w:hAnsi="Courier New" w:cs="Courier New"/>
          <w:b w:val="0"/>
          <w:webHidden/>
        </w:rPr>
        <w:tab/>
      </w:r>
      <w:sdt>
        <w:sdtPr>
          <w:rPr>
            <w:rFonts w:ascii="Courier New" w:hAnsi="Courier New" w:cs="Courier New"/>
            <w:b w:val="0"/>
            <w:webHidden/>
          </w:rPr>
          <w:id w:val="-945843176"/>
          <w:placeholder>
            <w:docPart w:val="6C3A9F1470A34534A4E6D284EF7B3FDF"/>
          </w:placeholder>
          <w:temporary/>
          <w:showingPlcHdr/>
        </w:sdtPr>
        <w:sdtContent>
          <w:r w:rsidR="0010368E" w:rsidRPr="00EC5101">
            <w:rPr>
              <w:rFonts w:ascii="Courier New" w:hAnsi="Courier New" w:cs="Courier New"/>
              <w:b w:val="0"/>
              <w:webHidden/>
            </w:rPr>
            <w:t>#</w:t>
          </w:r>
        </w:sdtContent>
      </w:sdt>
    </w:p>
    <w:p w14:paraId="1AE0F48A" w14:textId="77777777" w:rsidR="0010368E" w:rsidRPr="00EC5101" w:rsidRDefault="0010368E" w:rsidP="0010368E">
      <w:pPr>
        <w:pStyle w:val="Level1"/>
        <w:tabs>
          <w:tab w:val="clear" w:pos="8630"/>
          <w:tab w:val="right" w:pos="9360"/>
        </w:tabs>
        <w:rPr>
          <w:rFonts w:ascii="Courier New" w:hAnsi="Courier New" w:cs="Courier New"/>
          <w:bCs w:val="0"/>
        </w:rPr>
      </w:pPr>
      <w:r w:rsidRPr="00EC5101">
        <w:rPr>
          <w:rFonts w:ascii="Courier New" w:hAnsi="Courier New" w:cs="Courier New"/>
          <w:bCs w:val="0"/>
          <w:caps w:val="0"/>
          <w:webHidden/>
        </w:rPr>
        <w:t>J-TYPE INSTRUCTION</w:t>
      </w:r>
      <w:r w:rsidRPr="00EC5101">
        <w:rPr>
          <w:rFonts w:ascii="Courier New" w:hAnsi="Courier New" w:cs="Courier New"/>
          <w:bCs w:val="0"/>
          <w:caps w:val="0"/>
          <w:webHidden/>
        </w:rPr>
        <w:tab/>
      </w:r>
      <w:sdt>
        <w:sdtPr>
          <w:rPr>
            <w:rFonts w:ascii="Courier New" w:hAnsi="Courier New" w:cs="Courier New"/>
            <w:bCs w:val="0"/>
            <w:webHidden/>
          </w:rPr>
          <w:id w:val="-2037800790"/>
          <w:placeholder>
            <w:docPart w:val="1A20FB92747F449199463B74D3088EFA"/>
          </w:placeholder>
          <w:temporary/>
          <w:showingPlcHdr/>
        </w:sdtPr>
        <w:sdtContent>
          <w:r w:rsidRPr="00EC5101">
            <w:rPr>
              <w:rFonts w:ascii="Courier New" w:hAnsi="Courier New" w:cs="Courier New"/>
              <w:bCs w:val="0"/>
              <w:webHidden/>
            </w:rPr>
            <w:t>#</w:t>
          </w:r>
        </w:sdtContent>
      </w:sdt>
    </w:p>
    <w:p w14:paraId="43120755" w14:textId="77777777" w:rsidR="0010368E" w:rsidRPr="00EC5101" w:rsidRDefault="00571703"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 xml:space="preserve">jump </w:t>
      </w:r>
      <w:r w:rsidR="0010368E" w:rsidRPr="00EC5101">
        <w:rPr>
          <w:rFonts w:ascii="Courier New" w:hAnsi="Courier New" w:cs="Courier New"/>
          <w:b w:val="0"/>
          <w:webHidden/>
        </w:rPr>
        <w:t>(J)</w:t>
      </w:r>
      <w:r w:rsidR="0010368E" w:rsidRPr="00EC5101">
        <w:rPr>
          <w:rFonts w:ascii="Courier New" w:hAnsi="Courier New" w:cs="Courier New"/>
          <w:b w:val="0"/>
          <w:webHidden/>
        </w:rPr>
        <w:tab/>
      </w:r>
      <w:sdt>
        <w:sdtPr>
          <w:rPr>
            <w:rFonts w:ascii="Courier New" w:hAnsi="Courier New" w:cs="Courier New"/>
            <w:b w:val="0"/>
            <w:webHidden/>
          </w:rPr>
          <w:id w:val="578102061"/>
          <w:placeholder>
            <w:docPart w:val="18D38555C4F442C7A384D1EFA63B1C2E"/>
          </w:placeholder>
          <w:temporary/>
          <w:showingPlcHdr/>
        </w:sdtPr>
        <w:sdtContent>
          <w:r w:rsidR="0010368E" w:rsidRPr="00EC5101">
            <w:rPr>
              <w:rFonts w:ascii="Courier New" w:hAnsi="Courier New" w:cs="Courier New"/>
              <w:b w:val="0"/>
              <w:webHidden/>
            </w:rPr>
            <w:t>#</w:t>
          </w:r>
        </w:sdtContent>
      </w:sdt>
    </w:p>
    <w:p w14:paraId="25B0205F" w14:textId="77777777" w:rsidR="0010368E" w:rsidRPr="00EC5101" w:rsidRDefault="00571703" w:rsidP="0010368E">
      <w:pPr>
        <w:pStyle w:val="Level2"/>
        <w:tabs>
          <w:tab w:val="clear" w:pos="8630"/>
          <w:tab w:val="right" w:pos="9360"/>
        </w:tabs>
        <w:rPr>
          <w:rFonts w:ascii="Courier New" w:hAnsi="Courier New" w:cs="Courier New"/>
          <w:bCs w:val="0"/>
        </w:rPr>
      </w:pPr>
      <w:r w:rsidRPr="00EC5101">
        <w:rPr>
          <w:rFonts w:ascii="Courier New" w:hAnsi="Courier New" w:cs="Courier New"/>
          <w:b w:val="0"/>
          <w:webHidden/>
        </w:rPr>
        <w:t xml:space="preserve">jump and link </w:t>
      </w:r>
      <w:r w:rsidR="0010368E" w:rsidRPr="00EC5101">
        <w:rPr>
          <w:rFonts w:ascii="Courier New" w:hAnsi="Courier New" w:cs="Courier New"/>
          <w:b w:val="0"/>
          <w:webHidden/>
        </w:rPr>
        <w:t>(JAL)</w:t>
      </w:r>
      <w:r w:rsidR="0010368E" w:rsidRPr="00EC5101">
        <w:rPr>
          <w:rFonts w:ascii="Courier New" w:hAnsi="Courier New" w:cs="Courier New"/>
          <w:bCs w:val="0"/>
          <w:webHidden/>
        </w:rPr>
        <w:tab/>
      </w:r>
      <w:sdt>
        <w:sdtPr>
          <w:rPr>
            <w:rFonts w:ascii="Courier New" w:hAnsi="Courier New" w:cs="Courier New"/>
            <w:bCs w:val="0"/>
            <w:webHidden/>
          </w:rPr>
          <w:id w:val="418066430"/>
          <w:placeholder>
            <w:docPart w:val="0434DD9B1B884258817D60F4CF845ACF"/>
          </w:placeholder>
          <w:temporary/>
          <w:showingPlcHdr/>
        </w:sdtPr>
        <w:sdtContent>
          <w:r w:rsidR="0010368E" w:rsidRPr="00EC5101">
            <w:rPr>
              <w:rFonts w:ascii="Courier New" w:hAnsi="Courier New" w:cs="Courier New"/>
              <w:bCs w:val="0"/>
              <w:webHidden/>
            </w:rPr>
            <w:t>#</w:t>
          </w:r>
        </w:sdtContent>
      </w:sdt>
    </w:p>
    <w:p w14:paraId="70D6A3D7" w14:textId="77777777" w:rsidR="0010368E" w:rsidRPr="00EC5101" w:rsidRDefault="0010368E" w:rsidP="0010368E">
      <w:pPr>
        <w:pStyle w:val="Level1"/>
        <w:tabs>
          <w:tab w:val="clear" w:pos="8630"/>
          <w:tab w:val="right" w:pos="9360"/>
        </w:tabs>
        <w:rPr>
          <w:rFonts w:ascii="Courier New" w:hAnsi="Courier New" w:cs="Courier New"/>
          <w:bCs w:val="0"/>
        </w:rPr>
      </w:pPr>
      <w:r w:rsidRPr="00EC5101">
        <w:rPr>
          <w:rFonts w:ascii="Courier New" w:hAnsi="Courier New" w:cs="Courier New"/>
          <w:bCs w:val="0"/>
          <w:caps w:val="0"/>
          <w:webHidden/>
        </w:rPr>
        <w:t>ENHANCED INSTRUCTION</w:t>
      </w:r>
      <w:r w:rsidRPr="00EC5101">
        <w:rPr>
          <w:rFonts w:ascii="Courier New" w:hAnsi="Courier New" w:cs="Courier New"/>
          <w:bCs w:val="0"/>
          <w:caps w:val="0"/>
          <w:webHidden/>
        </w:rPr>
        <w:tab/>
      </w:r>
      <w:sdt>
        <w:sdtPr>
          <w:rPr>
            <w:rFonts w:ascii="Courier New" w:hAnsi="Courier New" w:cs="Courier New"/>
            <w:bCs w:val="0"/>
            <w:webHidden/>
          </w:rPr>
          <w:id w:val="1148248345"/>
          <w:placeholder>
            <w:docPart w:val="1BB4FCF1A38844CAAA0B46875701F500"/>
          </w:placeholder>
          <w:temporary/>
          <w:showingPlcHdr/>
        </w:sdtPr>
        <w:sdtContent>
          <w:r w:rsidRPr="00EC5101">
            <w:rPr>
              <w:rFonts w:ascii="Courier New" w:hAnsi="Courier New" w:cs="Courier New"/>
              <w:bCs w:val="0"/>
              <w:webHidden/>
            </w:rPr>
            <w:t>#</w:t>
          </w:r>
        </w:sdtContent>
      </w:sdt>
    </w:p>
    <w:p w14:paraId="75586C4F" w14:textId="77777777" w:rsidR="0010368E"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INPUT</w:t>
      </w:r>
      <w:r w:rsidRPr="00EC5101">
        <w:rPr>
          <w:rFonts w:ascii="Courier New" w:hAnsi="Courier New" w:cs="Courier New"/>
          <w:b w:val="0"/>
          <w:webHidden/>
        </w:rPr>
        <w:tab/>
      </w:r>
      <w:sdt>
        <w:sdtPr>
          <w:rPr>
            <w:rFonts w:ascii="Courier New" w:hAnsi="Courier New" w:cs="Courier New"/>
            <w:b w:val="0"/>
            <w:webHidden/>
          </w:rPr>
          <w:id w:val="-603182715"/>
          <w:placeholder>
            <w:docPart w:val="AD31480CFA7847C18ECD5D087A750FE9"/>
          </w:placeholder>
          <w:temporary/>
          <w:showingPlcHdr/>
        </w:sdtPr>
        <w:sdtContent>
          <w:r w:rsidRPr="00EC5101">
            <w:rPr>
              <w:rFonts w:ascii="Courier New" w:hAnsi="Courier New" w:cs="Courier New"/>
              <w:b w:val="0"/>
              <w:webHidden/>
            </w:rPr>
            <w:t>#</w:t>
          </w:r>
        </w:sdtContent>
      </w:sdt>
    </w:p>
    <w:p w14:paraId="5C40009E" w14:textId="77777777" w:rsidR="0010368E"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OUTPUT</w:t>
      </w:r>
      <w:r w:rsidRPr="00EC5101">
        <w:rPr>
          <w:rFonts w:ascii="Courier New" w:hAnsi="Courier New" w:cs="Courier New"/>
          <w:b w:val="0"/>
          <w:webHidden/>
        </w:rPr>
        <w:tab/>
      </w:r>
      <w:sdt>
        <w:sdtPr>
          <w:rPr>
            <w:rFonts w:ascii="Courier New" w:hAnsi="Courier New" w:cs="Courier New"/>
            <w:b w:val="0"/>
            <w:webHidden/>
          </w:rPr>
          <w:id w:val="-2101398928"/>
          <w:placeholder>
            <w:docPart w:val="78C09899399347E9AD55444DAE7883D0"/>
          </w:placeholder>
          <w:temporary/>
          <w:showingPlcHdr/>
        </w:sdtPr>
        <w:sdtContent>
          <w:r w:rsidRPr="00EC5101">
            <w:rPr>
              <w:rFonts w:ascii="Courier New" w:hAnsi="Courier New" w:cs="Courier New"/>
              <w:b w:val="0"/>
              <w:webHidden/>
            </w:rPr>
            <w:t>#</w:t>
          </w:r>
        </w:sdtContent>
      </w:sdt>
    </w:p>
    <w:p w14:paraId="1E649939" w14:textId="77777777" w:rsidR="0010368E" w:rsidRPr="00EC5101" w:rsidRDefault="0010368E" w:rsidP="0010368E">
      <w:pPr>
        <w:pStyle w:val="Level2"/>
        <w:tabs>
          <w:tab w:val="clear" w:pos="8630"/>
          <w:tab w:val="right" w:pos="9360"/>
        </w:tabs>
        <w:rPr>
          <w:rFonts w:ascii="Courier New" w:hAnsi="Courier New" w:cs="Courier New"/>
          <w:b w:val="0"/>
        </w:rPr>
      </w:pPr>
      <w:r w:rsidRPr="00EC5101">
        <w:rPr>
          <w:rFonts w:ascii="Courier New" w:hAnsi="Courier New" w:cs="Courier New"/>
          <w:b w:val="0"/>
          <w:webHidden/>
        </w:rPr>
        <w:t>RETI</w:t>
      </w:r>
      <w:r w:rsidRPr="00EC5101">
        <w:rPr>
          <w:rFonts w:ascii="Courier New" w:hAnsi="Courier New" w:cs="Courier New"/>
          <w:b w:val="0"/>
          <w:webHidden/>
        </w:rPr>
        <w:tab/>
      </w:r>
      <w:sdt>
        <w:sdtPr>
          <w:rPr>
            <w:rFonts w:ascii="Courier New" w:hAnsi="Courier New" w:cs="Courier New"/>
            <w:b w:val="0"/>
            <w:webHidden/>
          </w:rPr>
          <w:id w:val="-377862496"/>
          <w:placeholder>
            <w:docPart w:val="0FE7728083A8462290C81589FA1542A2"/>
          </w:placeholder>
          <w:temporary/>
          <w:showingPlcHdr/>
        </w:sdtPr>
        <w:sdtContent>
          <w:r w:rsidRPr="00EC5101">
            <w:rPr>
              <w:rFonts w:ascii="Courier New" w:hAnsi="Courier New" w:cs="Courier New"/>
              <w:b w:val="0"/>
              <w:webHidden/>
            </w:rPr>
            <w:t>#</w:t>
          </w:r>
        </w:sdtContent>
      </w:sdt>
    </w:p>
    <w:p w14:paraId="1456E1CC" w14:textId="77777777" w:rsidR="0010368E" w:rsidRPr="00EC5101" w:rsidRDefault="0010368E" w:rsidP="0010368E">
      <w:pPr>
        <w:pStyle w:val="Level2"/>
        <w:tabs>
          <w:tab w:val="clear" w:pos="8630"/>
          <w:tab w:val="right" w:pos="9360"/>
        </w:tabs>
        <w:rPr>
          <w:rFonts w:ascii="Courier New" w:hAnsi="Courier New" w:cs="Courier New"/>
          <w:bCs w:val="0"/>
          <w:webHidden/>
        </w:rPr>
      </w:pPr>
      <w:r w:rsidRPr="00EC5101">
        <w:rPr>
          <w:rFonts w:ascii="Courier New" w:hAnsi="Courier New" w:cs="Courier New"/>
          <w:b w:val="0"/>
          <w:webHidden/>
        </w:rPr>
        <w:t>“E_KEY”</w:t>
      </w:r>
      <w:r w:rsidRPr="00EC5101">
        <w:rPr>
          <w:rFonts w:ascii="Courier New" w:hAnsi="Courier New" w:cs="Courier New"/>
          <w:bCs w:val="0"/>
          <w:webHidden/>
        </w:rPr>
        <w:tab/>
      </w:r>
      <w:sdt>
        <w:sdtPr>
          <w:rPr>
            <w:rFonts w:ascii="Courier New" w:hAnsi="Courier New" w:cs="Courier New"/>
            <w:bCs w:val="0"/>
            <w:webHidden/>
          </w:rPr>
          <w:id w:val="789020184"/>
          <w:placeholder>
            <w:docPart w:val="C3BBEEA6B0704913BE7A7FCF6CDEC815"/>
          </w:placeholder>
          <w:temporary/>
          <w:showingPlcHdr/>
        </w:sdtPr>
        <w:sdtContent>
          <w:r w:rsidRPr="00EC5101">
            <w:rPr>
              <w:rFonts w:ascii="Courier New" w:hAnsi="Courier New" w:cs="Courier New"/>
              <w:bCs w:val="0"/>
              <w:webHidden/>
            </w:rPr>
            <w:t>#</w:t>
          </w:r>
        </w:sdtContent>
      </w:sdt>
    </w:p>
    <w:p w14:paraId="64210A87" w14:textId="77777777" w:rsidR="0010368E" w:rsidRPr="00EC5101" w:rsidRDefault="0010368E" w:rsidP="0010368E">
      <w:pPr>
        <w:pStyle w:val="Level1"/>
        <w:tabs>
          <w:tab w:val="clear" w:pos="8630"/>
          <w:tab w:val="right" w:pos="9360"/>
        </w:tabs>
        <w:rPr>
          <w:rFonts w:ascii="Courier New" w:hAnsi="Courier New" w:cs="Courier New"/>
          <w:bCs w:val="0"/>
        </w:rPr>
      </w:pPr>
      <w:r w:rsidRPr="00EC5101">
        <w:rPr>
          <w:rFonts w:ascii="Courier New" w:hAnsi="Courier New" w:cs="Courier New"/>
          <w:bCs w:val="0"/>
          <w:caps w:val="0"/>
          <w:webHidden/>
        </w:rPr>
        <w:t>CONCLUSION</w:t>
      </w:r>
      <w:r w:rsidRPr="00EC5101">
        <w:rPr>
          <w:rFonts w:ascii="Courier New" w:hAnsi="Courier New" w:cs="Courier New"/>
          <w:bCs w:val="0"/>
          <w:caps w:val="0"/>
          <w:webHidden/>
        </w:rPr>
        <w:tab/>
      </w:r>
      <w:sdt>
        <w:sdtPr>
          <w:rPr>
            <w:rFonts w:ascii="Courier New" w:hAnsi="Courier New" w:cs="Courier New"/>
            <w:bCs w:val="0"/>
            <w:webHidden/>
          </w:rPr>
          <w:id w:val="-1619289825"/>
          <w:placeholder>
            <w:docPart w:val="8F0D53E11EEB443EA1ED7D1E3C5711BA"/>
          </w:placeholder>
          <w:temporary/>
          <w:showingPlcHdr/>
        </w:sdtPr>
        <w:sdtContent>
          <w:r w:rsidRPr="00EC5101">
            <w:rPr>
              <w:rFonts w:ascii="Courier New" w:hAnsi="Courier New" w:cs="Courier New"/>
              <w:bCs w:val="0"/>
              <w:webHidden/>
            </w:rPr>
            <w:t>#</w:t>
          </w:r>
        </w:sdtContent>
      </w:sdt>
    </w:p>
    <w:p w14:paraId="629DB874" w14:textId="77777777" w:rsidR="0010368E" w:rsidRPr="00EC5101" w:rsidRDefault="0010368E" w:rsidP="0010368E">
      <w:pPr>
        <w:tabs>
          <w:tab w:val="right" w:pos="9360"/>
        </w:tabs>
        <w:rPr>
          <w:rFonts w:ascii="Courier New" w:hAnsi="Courier New" w:cs="Courier New"/>
          <w:b/>
          <w:smallCaps/>
          <w:webHidden/>
          <w:sz w:val="22"/>
          <w:szCs w:val="22"/>
        </w:rPr>
      </w:pPr>
    </w:p>
    <w:p w14:paraId="57BA2B0E" w14:textId="77777777" w:rsidR="00571703" w:rsidRPr="00EC5101" w:rsidRDefault="00571703">
      <w:pPr>
        <w:rPr>
          <w:rFonts w:ascii="Courier New" w:hAnsi="Courier New" w:cs="Courier New"/>
          <w:b/>
          <w:smallCaps/>
          <w:sz w:val="22"/>
          <w:szCs w:val="22"/>
        </w:rPr>
      </w:pPr>
      <w:r w:rsidRPr="00EC5101">
        <w:rPr>
          <w:rFonts w:ascii="Courier New" w:hAnsi="Courier New" w:cs="Courier New"/>
          <w:b/>
          <w:sz w:val="22"/>
          <w:szCs w:val="22"/>
        </w:rPr>
        <w:br w:type="page"/>
      </w:r>
    </w:p>
    <w:p w14:paraId="1C12AE07" w14:textId="77777777" w:rsidR="00571703" w:rsidRPr="00EC5101" w:rsidRDefault="00571703" w:rsidP="00571703">
      <w:pPr>
        <w:pStyle w:val="Level3"/>
        <w:tabs>
          <w:tab w:val="clear" w:pos="8630"/>
          <w:tab w:val="right" w:pos="9360"/>
        </w:tabs>
        <w:jc w:val="center"/>
        <w:rPr>
          <w:rFonts w:ascii="Courier New" w:hAnsi="Courier New" w:cs="Courier New"/>
          <w:b/>
        </w:rPr>
      </w:pPr>
    </w:p>
    <w:p w14:paraId="13AAF246" w14:textId="77777777" w:rsidR="00571703" w:rsidRPr="00EC5101" w:rsidRDefault="00571703" w:rsidP="00571703">
      <w:pPr>
        <w:pStyle w:val="Level3"/>
        <w:tabs>
          <w:tab w:val="clear" w:pos="8630"/>
          <w:tab w:val="right" w:pos="9360"/>
        </w:tabs>
        <w:jc w:val="center"/>
        <w:rPr>
          <w:rFonts w:ascii="Courier New" w:hAnsi="Courier New" w:cs="Courier New"/>
          <w:b/>
        </w:rPr>
      </w:pPr>
    </w:p>
    <w:p w14:paraId="201D35F5" w14:textId="77777777" w:rsidR="00571703" w:rsidRPr="00EC5101" w:rsidRDefault="00571703" w:rsidP="00571703">
      <w:pPr>
        <w:pStyle w:val="Level3"/>
        <w:tabs>
          <w:tab w:val="clear" w:pos="8630"/>
          <w:tab w:val="right" w:pos="9360"/>
        </w:tabs>
        <w:jc w:val="center"/>
        <w:rPr>
          <w:rFonts w:ascii="Courier New" w:hAnsi="Courier New" w:cs="Courier New"/>
          <w:b/>
        </w:rPr>
      </w:pPr>
    </w:p>
    <w:p w14:paraId="1BABB945" w14:textId="77777777" w:rsidR="00571703" w:rsidRPr="00EC5101" w:rsidRDefault="00571703" w:rsidP="00571703">
      <w:pPr>
        <w:pStyle w:val="Level3"/>
        <w:tabs>
          <w:tab w:val="clear" w:pos="8630"/>
          <w:tab w:val="right" w:pos="9360"/>
        </w:tabs>
        <w:jc w:val="center"/>
        <w:rPr>
          <w:rFonts w:ascii="Courier New" w:hAnsi="Courier New" w:cs="Courier New"/>
          <w:b/>
        </w:rPr>
      </w:pPr>
    </w:p>
    <w:p w14:paraId="25EF4790" w14:textId="77777777" w:rsidR="00571703" w:rsidRPr="00EC5101" w:rsidRDefault="00571703" w:rsidP="00571703">
      <w:pPr>
        <w:pStyle w:val="Level3"/>
        <w:tabs>
          <w:tab w:val="clear" w:pos="8630"/>
          <w:tab w:val="right" w:pos="9360"/>
        </w:tabs>
        <w:jc w:val="center"/>
        <w:rPr>
          <w:rFonts w:ascii="Courier New" w:hAnsi="Courier New" w:cs="Courier New"/>
          <w:b/>
        </w:rPr>
      </w:pPr>
    </w:p>
    <w:p w14:paraId="67991B54" w14:textId="77777777" w:rsidR="00571703" w:rsidRPr="00EC5101" w:rsidRDefault="00571703" w:rsidP="00571703">
      <w:pPr>
        <w:pStyle w:val="Level3"/>
        <w:tabs>
          <w:tab w:val="clear" w:pos="8630"/>
          <w:tab w:val="right" w:pos="9360"/>
        </w:tabs>
        <w:jc w:val="center"/>
        <w:rPr>
          <w:rFonts w:ascii="Courier New" w:hAnsi="Courier New" w:cs="Courier New"/>
          <w:b/>
        </w:rPr>
      </w:pPr>
    </w:p>
    <w:p w14:paraId="77BA524F" w14:textId="77777777" w:rsidR="00571703" w:rsidRPr="00EC5101" w:rsidRDefault="00571703" w:rsidP="00571703">
      <w:pPr>
        <w:pStyle w:val="Level3"/>
        <w:tabs>
          <w:tab w:val="clear" w:pos="8630"/>
          <w:tab w:val="right" w:pos="9360"/>
        </w:tabs>
        <w:jc w:val="center"/>
        <w:rPr>
          <w:rFonts w:ascii="Courier New" w:hAnsi="Courier New" w:cs="Courier New"/>
          <w:b/>
        </w:rPr>
      </w:pPr>
    </w:p>
    <w:p w14:paraId="41F49703" w14:textId="77777777" w:rsidR="00571703" w:rsidRPr="00EC5101" w:rsidRDefault="00571703" w:rsidP="00571703">
      <w:pPr>
        <w:pStyle w:val="Level3"/>
        <w:tabs>
          <w:tab w:val="clear" w:pos="8630"/>
          <w:tab w:val="right" w:pos="9360"/>
        </w:tabs>
        <w:jc w:val="center"/>
        <w:rPr>
          <w:rFonts w:ascii="Courier New" w:hAnsi="Courier New" w:cs="Courier New"/>
          <w:b/>
        </w:rPr>
      </w:pPr>
    </w:p>
    <w:p w14:paraId="5F5220BC" w14:textId="77777777" w:rsidR="00571703" w:rsidRPr="00EC5101" w:rsidRDefault="00571703" w:rsidP="00571703">
      <w:pPr>
        <w:pStyle w:val="Level3"/>
        <w:tabs>
          <w:tab w:val="clear" w:pos="8630"/>
          <w:tab w:val="right" w:pos="9360"/>
        </w:tabs>
        <w:jc w:val="center"/>
        <w:rPr>
          <w:rFonts w:ascii="Courier New" w:hAnsi="Courier New" w:cs="Courier New"/>
          <w:b/>
        </w:rPr>
      </w:pPr>
    </w:p>
    <w:p w14:paraId="6CBEB38C" w14:textId="77777777" w:rsidR="00571703" w:rsidRPr="00EC5101" w:rsidRDefault="00571703" w:rsidP="00571703">
      <w:pPr>
        <w:pStyle w:val="Level3"/>
        <w:tabs>
          <w:tab w:val="clear" w:pos="8630"/>
          <w:tab w:val="right" w:pos="9360"/>
        </w:tabs>
        <w:jc w:val="center"/>
        <w:rPr>
          <w:rFonts w:ascii="Courier New" w:hAnsi="Courier New" w:cs="Courier New"/>
          <w:b/>
        </w:rPr>
      </w:pPr>
    </w:p>
    <w:p w14:paraId="6AFAE73C" w14:textId="77777777" w:rsidR="00571703" w:rsidRPr="00EC5101" w:rsidRDefault="00571703" w:rsidP="00571703">
      <w:pPr>
        <w:pStyle w:val="Level3"/>
        <w:tabs>
          <w:tab w:val="clear" w:pos="8630"/>
          <w:tab w:val="right" w:pos="9360"/>
        </w:tabs>
        <w:jc w:val="center"/>
        <w:rPr>
          <w:rFonts w:ascii="Courier New" w:hAnsi="Courier New" w:cs="Courier New"/>
          <w:b/>
        </w:rPr>
      </w:pPr>
    </w:p>
    <w:p w14:paraId="3685DFDC" w14:textId="77777777" w:rsidR="00571703" w:rsidRPr="00EC5101" w:rsidRDefault="00571703" w:rsidP="00571703">
      <w:pPr>
        <w:pStyle w:val="Level3"/>
        <w:tabs>
          <w:tab w:val="clear" w:pos="8630"/>
          <w:tab w:val="right" w:pos="9360"/>
        </w:tabs>
        <w:jc w:val="center"/>
        <w:rPr>
          <w:rFonts w:ascii="Courier New" w:hAnsi="Courier New" w:cs="Courier New"/>
          <w:b/>
        </w:rPr>
      </w:pPr>
    </w:p>
    <w:p w14:paraId="48E9C686" w14:textId="77777777" w:rsidR="00571703" w:rsidRPr="00EC5101" w:rsidRDefault="00571703" w:rsidP="00571703">
      <w:pPr>
        <w:pStyle w:val="Level3"/>
        <w:tabs>
          <w:tab w:val="clear" w:pos="8630"/>
          <w:tab w:val="right" w:pos="9360"/>
        </w:tabs>
        <w:jc w:val="center"/>
        <w:rPr>
          <w:rFonts w:ascii="Courier New" w:hAnsi="Courier New" w:cs="Courier New"/>
          <w:b/>
        </w:rPr>
      </w:pPr>
    </w:p>
    <w:p w14:paraId="4B71E715" w14:textId="77777777" w:rsidR="00571703" w:rsidRPr="00EC5101" w:rsidRDefault="00571703" w:rsidP="00571703">
      <w:pPr>
        <w:pStyle w:val="Level3"/>
        <w:tabs>
          <w:tab w:val="clear" w:pos="8630"/>
          <w:tab w:val="right" w:pos="9360"/>
        </w:tabs>
        <w:jc w:val="center"/>
        <w:rPr>
          <w:rFonts w:ascii="Courier New" w:hAnsi="Courier New" w:cs="Courier New"/>
          <w:b/>
        </w:rPr>
      </w:pPr>
    </w:p>
    <w:p w14:paraId="6BBAF9C0" w14:textId="77777777" w:rsidR="00571703" w:rsidRPr="00EC5101" w:rsidRDefault="00571703" w:rsidP="00571703">
      <w:pPr>
        <w:pStyle w:val="Level3"/>
        <w:tabs>
          <w:tab w:val="clear" w:pos="8630"/>
          <w:tab w:val="right" w:pos="9360"/>
        </w:tabs>
        <w:jc w:val="center"/>
        <w:rPr>
          <w:rFonts w:ascii="Courier New" w:hAnsi="Courier New" w:cs="Courier New"/>
          <w:b/>
        </w:rPr>
      </w:pPr>
    </w:p>
    <w:p w14:paraId="7F0C34E1" w14:textId="77777777" w:rsidR="00571703" w:rsidRPr="00EC5101" w:rsidRDefault="00571703" w:rsidP="00571703">
      <w:pPr>
        <w:pStyle w:val="Level3"/>
        <w:tabs>
          <w:tab w:val="clear" w:pos="8630"/>
          <w:tab w:val="right" w:pos="9360"/>
        </w:tabs>
        <w:jc w:val="center"/>
        <w:rPr>
          <w:rFonts w:ascii="Courier New" w:hAnsi="Courier New" w:cs="Courier New"/>
          <w:b/>
        </w:rPr>
      </w:pPr>
    </w:p>
    <w:p w14:paraId="12559EF1" w14:textId="77777777" w:rsidR="00571703" w:rsidRPr="00EC5101" w:rsidRDefault="00571703" w:rsidP="00571703">
      <w:pPr>
        <w:pStyle w:val="Level3"/>
        <w:tabs>
          <w:tab w:val="clear" w:pos="8630"/>
          <w:tab w:val="right" w:pos="9360"/>
        </w:tabs>
        <w:jc w:val="center"/>
        <w:rPr>
          <w:rFonts w:ascii="Courier New" w:hAnsi="Courier New" w:cs="Courier New"/>
          <w:b/>
        </w:rPr>
      </w:pPr>
    </w:p>
    <w:p w14:paraId="79BF391F" w14:textId="77777777" w:rsidR="00571703" w:rsidRPr="00EC5101" w:rsidRDefault="00571703" w:rsidP="00571703">
      <w:pPr>
        <w:pStyle w:val="Level3"/>
        <w:tabs>
          <w:tab w:val="clear" w:pos="8630"/>
          <w:tab w:val="right" w:pos="9360"/>
        </w:tabs>
        <w:jc w:val="center"/>
        <w:rPr>
          <w:rFonts w:ascii="Courier New" w:hAnsi="Courier New" w:cs="Courier New"/>
          <w:b/>
        </w:rPr>
      </w:pPr>
    </w:p>
    <w:p w14:paraId="37FF5598" w14:textId="77777777" w:rsidR="00571703" w:rsidRPr="00EC5101" w:rsidRDefault="00571703" w:rsidP="00571703">
      <w:pPr>
        <w:pStyle w:val="Level3"/>
        <w:tabs>
          <w:tab w:val="clear" w:pos="8630"/>
          <w:tab w:val="right" w:pos="9360"/>
        </w:tabs>
        <w:jc w:val="center"/>
        <w:rPr>
          <w:rFonts w:ascii="Courier New" w:hAnsi="Courier New" w:cs="Courier New"/>
          <w:b/>
        </w:rPr>
      </w:pPr>
    </w:p>
    <w:p w14:paraId="59838175" w14:textId="77777777" w:rsidR="00571703" w:rsidRPr="00EC5101" w:rsidRDefault="00571703" w:rsidP="00571703">
      <w:pPr>
        <w:pStyle w:val="Level3"/>
        <w:tabs>
          <w:tab w:val="clear" w:pos="8630"/>
          <w:tab w:val="right" w:pos="9360"/>
        </w:tabs>
        <w:jc w:val="center"/>
        <w:rPr>
          <w:rFonts w:ascii="Courier New" w:hAnsi="Courier New" w:cs="Courier New"/>
          <w:b/>
        </w:rPr>
      </w:pPr>
    </w:p>
    <w:p w14:paraId="250A4C28" w14:textId="77777777" w:rsidR="00571703" w:rsidRPr="00EC5101" w:rsidRDefault="00571703" w:rsidP="00571703">
      <w:pPr>
        <w:pStyle w:val="Level3"/>
        <w:tabs>
          <w:tab w:val="clear" w:pos="8630"/>
          <w:tab w:val="right" w:pos="9360"/>
        </w:tabs>
        <w:jc w:val="center"/>
        <w:rPr>
          <w:rFonts w:ascii="Courier New" w:hAnsi="Courier New" w:cs="Courier New"/>
          <w:b/>
        </w:rPr>
      </w:pPr>
      <w:r w:rsidRPr="00EC5101">
        <w:rPr>
          <w:rFonts w:ascii="Courier New" w:hAnsi="Courier New" w:cs="Courier New"/>
          <w:b/>
        </w:rPr>
        <w:t>this page is intentionally left blank</w:t>
      </w:r>
    </w:p>
    <w:p w14:paraId="17186E87" w14:textId="77777777" w:rsidR="00571703" w:rsidRPr="00EC5101" w:rsidRDefault="00571703" w:rsidP="00571703">
      <w:pPr>
        <w:jc w:val="center"/>
        <w:rPr>
          <w:rFonts w:ascii="Courier New" w:hAnsi="Courier New" w:cs="Courier New"/>
          <w:b/>
          <w:smallCaps/>
          <w:sz w:val="22"/>
          <w:szCs w:val="22"/>
        </w:rPr>
      </w:pPr>
      <w:r w:rsidRPr="00EC5101">
        <w:rPr>
          <w:rFonts w:ascii="Courier New" w:hAnsi="Courier New" w:cs="Courier New"/>
          <w:b/>
          <w:sz w:val="22"/>
          <w:szCs w:val="22"/>
        </w:rPr>
        <w:br w:type="page"/>
      </w:r>
    </w:p>
    <w:p w14:paraId="1F54FC46" w14:textId="59584EA2" w:rsidR="009B201F" w:rsidRPr="00EC5101" w:rsidRDefault="00983191" w:rsidP="001F74BE">
      <w:pPr>
        <w:pStyle w:val="Level1"/>
        <w:rPr>
          <w:rFonts w:ascii="Courier New" w:hAnsi="Courier New" w:cs="Courier New"/>
        </w:rPr>
      </w:pPr>
      <w:r w:rsidRPr="00EC5101">
        <w:rPr>
          <w:rFonts w:ascii="Courier New" w:hAnsi="Courier New" w:cs="Courier New"/>
        </w:rPr>
        <w:lastRenderedPageBreak/>
        <w:t>example instruction name</w:t>
      </w:r>
    </w:p>
    <w:p w14:paraId="2BCD8DEB" w14:textId="7269A66C" w:rsidR="00983191" w:rsidRPr="00EC5101" w:rsidRDefault="00983191" w:rsidP="0010368E">
      <w:pPr>
        <w:pStyle w:val="Level3"/>
        <w:tabs>
          <w:tab w:val="clear" w:pos="8630"/>
          <w:tab w:val="right" w:pos="9360"/>
        </w:tabs>
        <w:rPr>
          <w:rFonts w:ascii="Courier New" w:hAnsi="Courier New" w:cs="Courier New"/>
          <w:b/>
        </w:rPr>
      </w:pPr>
    </w:p>
    <w:p w14:paraId="5A227A23" w14:textId="48BAE14E" w:rsidR="001F74BE" w:rsidRPr="00EC5101" w:rsidRDefault="001F74BE" w:rsidP="0010368E">
      <w:pPr>
        <w:pStyle w:val="Level3"/>
        <w:tabs>
          <w:tab w:val="clear" w:pos="8630"/>
          <w:tab w:val="right" w:pos="9360"/>
        </w:tabs>
        <w:rPr>
          <w:rFonts w:ascii="Courier New" w:hAnsi="Courier New" w:cs="Courier New"/>
          <w:b/>
        </w:rPr>
      </w:pPr>
      <w:r w:rsidRPr="00EC5101">
        <w:rPr>
          <w:rFonts w:ascii="Courier New" w:hAnsi="Courier New" w:cs="Courier New"/>
          <w:b/>
        </w:rPr>
        <w:t xml:space="preserve">31       26   25       21   20       16   15       11   10       6    5        0   </w:t>
      </w:r>
    </w:p>
    <w:tbl>
      <w:tblPr>
        <w:tblStyle w:val="TableGrid"/>
        <w:tblW w:w="0" w:type="auto"/>
        <w:tblLook w:val="04A0" w:firstRow="1" w:lastRow="0" w:firstColumn="1" w:lastColumn="0" w:noHBand="0" w:noVBand="1"/>
      </w:tblPr>
      <w:tblGrid>
        <w:gridCol w:w="1590"/>
        <w:gridCol w:w="1590"/>
        <w:gridCol w:w="1590"/>
        <w:gridCol w:w="1590"/>
        <w:gridCol w:w="1590"/>
        <w:gridCol w:w="1590"/>
      </w:tblGrid>
      <w:tr w:rsidR="00983191" w:rsidRPr="00EC5101" w14:paraId="37813322" w14:textId="77777777" w:rsidTr="00983191">
        <w:trPr>
          <w:trHeight w:val="1055"/>
        </w:trPr>
        <w:tc>
          <w:tcPr>
            <w:tcW w:w="1590" w:type="dxa"/>
          </w:tcPr>
          <w:p w14:paraId="13818356" w14:textId="77777777" w:rsidR="001F74BE" w:rsidRPr="00EC5101" w:rsidRDefault="001F74BE" w:rsidP="001F74BE">
            <w:pPr>
              <w:pStyle w:val="Level3"/>
              <w:tabs>
                <w:tab w:val="clear" w:pos="8630"/>
                <w:tab w:val="right" w:pos="9360"/>
              </w:tabs>
              <w:jc w:val="center"/>
              <w:rPr>
                <w:rFonts w:ascii="Courier New" w:hAnsi="Courier New" w:cs="Courier New"/>
                <w:b/>
              </w:rPr>
            </w:pPr>
          </w:p>
          <w:p w14:paraId="363FF0EE" w14:textId="2F20D986" w:rsidR="00983191"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opcode</w:t>
            </w:r>
          </w:p>
          <w:p w14:paraId="3513268F" w14:textId="0BE35B34"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000000</w:t>
            </w:r>
          </w:p>
        </w:tc>
        <w:tc>
          <w:tcPr>
            <w:tcW w:w="1590" w:type="dxa"/>
          </w:tcPr>
          <w:p w14:paraId="6DF8DCAA" w14:textId="77777777" w:rsidR="00983191" w:rsidRPr="00EC5101" w:rsidRDefault="00983191" w:rsidP="001F74BE">
            <w:pPr>
              <w:pStyle w:val="Level3"/>
              <w:tabs>
                <w:tab w:val="clear" w:pos="8630"/>
                <w:tab w:val="right" w:pos="9360"/>
              </w:tabs>
              <w:jc w:val="center"/>
              <w:rPr>
                <w:rFonts w:ascii="Courier New" w:hAnsi="Courier New" w:cs="Courier New"/>
                <w:b/>
              </w:rPr>
            </w:pPr>
          </w:p>
          <w:p w14:paraId="66274E7F" w14:textId="77777777"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rs</w:t>
            </w:r>
          </w:p>
          <w:p w14:paraId="3ABB1258" w14:textId="07FF0E86"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00000</w:t>
            </w:r>
          </w:p>
        </w:tc>
        <w:tc>
          <w:tcPr>
            <w:tcW w:w="1590" w:type="dxa"/>
          </w:tcPr>
          <w:p w14:paraId="633D73C5" w14:textId="77777777" w:rsidR="00983191" w:rsidRPr="00EC5101" w:rsidRDefault="00983191" w:rsidP="001F74BE">
            <w:pPr>
              <w:pStyle w:val="Level3"/>
              <w:tabs>
                <w:tab w:val="clear" w:pos="8630"/>
                <w:tab w:val="right" w:pos="9360"/>
              </w:tabs>
              <w:jc w:val="center"/>
              <w:rPr>
                <w:rFonts w:ascii="Courier New" w:hAnsi="Courier New" w:cs="Courier New"/>
                <w:b/>
              </w:rPr>
            </w:pPr>
          </w:p>
          <w:p w14:paraId="589CE936" w14:textId="77777777"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rt</w:t>
            </w:r>
          </w:p>
          <w:p w14:paraId="35BB7E01" w14:textId="01C2E373"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00000</w:t>
            </w:r>
          </w:p>
        </w:tc>
        <w:tc>
          <w:tcPr>
            <w:tcW w:w="1590" w:type="dxa"/>
          </w:tcPr>
          <w:p w14:paraId="5CA11458" w14:textId="77777777" w:rsidR="00983191" w:rsidRPr="00EC5101" w:rsidRDefault="00983191" w:rsidP="001F74BE">
            <w:pPr>
              <w:pStyle w:val="Level3"/>
              <w:tabs>
                <w:tab w:val="clear" w:pos="8630"/>
                <w:tab w:val="right" w:pos="9360"/>
              </w:tabs>
              <w:jc w:val="center"/>
              <w:rPr>
                <w:rFonts w:ascii="Courier New" w:hAnsi="Courier New" w:cs="Courier New"/>
                <w:b/>
              </w:rPr>
            </w:pPr>
          </w:p>
          <w:p w14:paraId="08FA070C" w14:textId="77777777"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rd</w:t>
            </w:r>
          </w:p>
          <w:p w14:paraId="74DDC381" w14:textId="190F7F35"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00000</w:t>
            </w:r>
          </w:p>
        </w:tc>
        <w:tc>
          <w:tcPr>
            <w:tcW w:w="1590" w:type="dxa"/>
          </w:tcPr>
          <w:p w14:paraId="66026F8A" w14:textId="77777777" w:rsidR="00983191" w:rsidRPr="00EC5101" w:rsidRDefault="00983191" w:rsidP="001F74BE">
            <w:pPr>
              <w:pStyle w:val="Level3"/>
              <w:tabs>
                <w:tab w:val="clear" w:pos="8630"/>
                <w:tab w:val="right" w:pos="9360"/>
              </w:tabs>
              <w:jc w:val="center"/>
              <w:rPr>
                <w:rFonts w:ascii="Courier New" w:hAnsi="Courier New" w:cs="Courier New"/>
                <w:b/>
              </w:rPr>
            </w:pPr>
          </w:p>
          <w:p w14:paraId="6080E785" w14:textId="77777777"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shamt</w:t>
            </w:r>
          </w:p>
          <w:p w14:paraId="7AA20F37" w14:textId="35BC21F7"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00000</w:t>
            </w:r>
          </w:p>
        </w:tc>
        <w:tc>
          <w:tcPr>
            <w:tcW w:w="1590" w:type="dxa"/>
          </w:tcPr>
          <w:p w14:paraId="2609CB56" w14:textId="77777777" w:rsidR="00983191" w:rsidRPr="00EC5101" w:rsidRDefault="00983191" w:rsidP="001F74BE">
            <w:pPr>
              <w:pStyle w:val="Level3"/>
              <w:tabs>
                <w:tab w:val="clear" w:pos="8630"/>
                <w:tab w:val="right" w:pos="9360"/>
              </w:tabs>
              <w:jc w:val="center"/>
              <w:rPr>
                <w:rFonts w:ascii="Courier New" w:hAnsi="Courier New" w:cs="Courier New"/>
                <w:b/>
              </w:rPr>
            </w:pPr>
          </w:p>
          <w:p w14:paraId="131EB2E2" w14:textId="77777777"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funct</w:t>
            </w:r>
          </w:p>
          <w:p w14:paraId="362EABCA" w14:textId="76B403D5" w:rsidR="001F74BE" w:rsidRPr="00EC5101" w:rsidRDefault="001F74BE" w:rsidP="001F74BE">
            <w:pPr>
              <w:pStyle w:val="Level3"/>
              <w:tabs>
                <w:tab w:val="clear" w:pos="8630"/>
                <w:tab w:val="right" w:pos="9360"/>
              </w:tabs>
              <w:jc w:val="center"/>
              <w:rPr>
                <w:rFonts w:ascii="Courier New" w:hAnsi="Courier New" w:cs="Courier New"/>
                <w:b/>
              </w:rPr>
            </w:pPr>
            <w:r w:rsidRPr="00EC5101">
              <w:rPr>
                <w:rFonts w:ascii="Courier New" w:hAnsi="Courier New" w:cs="Courier New"/>
                <w:b/>
              </w:rPr>
              <w:t>000000</w:t>
            </w:r>
          </w:p>
        </w:tc>
      </w:tr>
    </w:tbl>
    <w:p w14:paraId="333DE586" w14:textId="3A00D745" w:rsidR="00983191" w:rsidRPr="00EC5101" w:rsidRDefault="001F74BE" w:rsidP="0010368E">
      <w:pPr>
        <w:pStyle w:val="Level3"/>
        <w:tabs>
          <w:tab w:val="clear" w:pos="8630"/>
          <w:tab w:val="right" w:pos="9360"/>
        </w:tabs>
        <w:rPr>
          <w:rFonts w:ascii="Courier New" w:hAnsi="Courier New" w:cs="Courier New"/>
          <w:b/>
        </w:rPr>
      </w:pPr>
      <w:r w:rsidRPr="00EC5101">
        <w:rPr>
          <w:rFonts w:ascii="Courier New" w:hAnsi="Courier New" w:cs="Courier New"/>
          <w:b/>
        </w:rPr>
        <w:t xml:space="preserve">   6 bits         5 bits        5 bits         5 bits        5 bits        6 bits </w:t>
      </w:r>
    </w:p>
    <w:p w14:paraId="4D4F3F9E" w14:textId="74486A29" w:rsidR="001F74BE" w:rsidRPr="00EC5101" w:rsidRDefault="001F74BE" w:rsidP="0010368E">
      <w:pPr>
        <w:pStyle w:val="Level3"/>
        <w:tabs>
          <w:tab w:val="clear" w:pos="8630"/>
          <w:tab w:val="right" w:pos="9360"/>
        </w:tabs>
        <w:rPr>
          <w:rFonts w:ascii="Courier New" w:hAnsi="Courier New" w:cs="Courier New"/>
          <w:b/>
        </w:rPr>
      </w:pPr>
    </w:p>
    <w:p w14:paraId="191D97F7" w14:textId="73DDCADB" w:rsidR="001F74BE" w:rsidRPr="00EC5101" w:rsidRDefault="001F74BE" w:rsidP="001F74BE">
      <w:pPr>
        <w:pStyle w:val="Level2"/>
        <w:rPr>
          <w:rFonts w:ascii="Courier New" w:hAnsi="Courier New" w:cs="Courier New"/>
        </w:rPr>
      </w:pPr>
      <w:r w:rsidRPr="00EC5101">
        <w:rPr>
          <w:rFonts w:ascii="Courier New" w:hAnsi="Courier New" w:cs="Courier New"/>
        </w:rPr>
        <w:t xml:space="preserve">format: </w:t>
      </w:r>
      <w:r w:rsidR="00DD1FB4">
        <w:rPr>
          <w:rFonts w:ascii="Courier New" w:hAnsi="Courier New" w:cs="Courier New"/>
        </w:rPr>
        <w:t xml:space="preserve">           </w:t>
      </w:r>
      <w:proofErr w:type="gramStart"/>
      <w:r w:rsidRPr="00EC5101">
        <w:rPr>
          <w:rFonts w:ascii="Courier New" w:hAnsi="Courier New" w:cs="Courier New"/>
        </w:rPr>
        <w:t>example  rd</w:t>
      </w:r>
      <w:proofErr w:type="gramEnd"/>
      <w:r w:rsidRPr="00EC5101">
        <w:rPr>
          <w:rFonts w:ascii="Courier New" w:hAnsi="Courier New" w:cs="Courier New"/>
        </w:rPr>
        <w:t>, rs, rt</w:t>
      </w:r>
    </w:p>
    <w:p w14:paraId="58225782" w14:textId="346E1959" w:rsidR="001F74BE" w:rsidRPr="00EC5101" w:rsidRDefault="001F74BE" w:rsidP="001F74BE">
      <w:pPr>
        <w:pStyle w:val="Level2"/>
        <w:rPr>
          <w:rFonts w:ascii="Courier New" w:hAnsi="Courier New" w:cs="Courier New"/>
        </w:rPr>
      </w:pPr>
      <w:r w:rsidRPr="00EC5101">
        <w:rPr>
          <w:rFonts w:ascii="Courier New" w:hAnsi="Courier New" w:cs="Courier New"/>
        </w:rPr>
        <w:t xml:space="preserve">purpose:          </w:t>
      </w:r>
      <w:r w:rsidR="00DD1FB4">
        <w:rPr>
          <w:rFonts w:ascii="Courier New" w:hAnsi="Courier New" w:cs="Courier New"/>
        </w:rPr>
        <w:t xml:space="preserve"> </w:t>
      </w:r>
      <w:r w:rsidRPr="00EC5101">
        <w:rPr>
          <w:rFonts w:ascii="Courier New" w:hAnsi="Courier New" w:cs="Courier New"/>
        </w:rPr>
        <w:t>to do an exampleop on 32-bit integers.</w:t>
      </w:r>
    </w:p>
    <w:p w14:paraId="704B501E" w14:textId="0CCA3A4E" w:rsidR="001F74BE" w:rsidRPr="00EC5101" w:rsidRDefault="001F74BE" w:rsidP="001F74BE">
      <w:pPr>
        <w:pStyle w:val="Level2"/>
        <w:rPr>
          <w:rFonts w:ascii="Courier New" w:hAnsi="Courier New" w:cs="Courier New"/>
        </w:rPr>
      </w:pPr>
      <w:r w:rsidRPr="00EC5101">
        <w:rPr>
          <w:rFonts w:ascii="Courier New" w:hAnsi="Courier New" w:cs="Courier New"/>
        </w:rPr>
        <w:t>description:       rd &lt;= exampleop rt</w:t>
      </w:r>
    </w:p>
    <w:p w14:paraId="7A97F6E2" w14:textId="77777777" w:rsidR="001F74BE" w:rsidRPr="00EC5101" w:rsidRDefault="001F74BE" w:rsidP="0010368E">
      <w:pPr>
        <w:pStyle w:val="Level3"/>
        <w:tabs>
          <w:tab w:val="clear" w:pos="8630"/>
          <w:tab w:val="right" w:pos="9360"/>
        </w:tabs>
        <w:rPr>
          <w:rFonts w:ascii="Courier New" w:hAnsi="Courier New" w:cs="Courier New"/>
          <w:b/>
        </w:rPr>
      </w:pPr>
    </w:p>
    <w:p w14:paraId="3EC6D4EE" w14:textId="354DFF9E" w:rsidR="001F74BE" w:rsidRPr="00EC5101" w:rsidRDefault="001F74BE" w:rsidP="001F74BE">
      <w:pPr>
        <w:pStyle w:val="Level3"/>
        <w:rPr>
          <w:rFonts w:ascii="Courier New" w:hAnsi="Courier New" w:cs="Courier New"/>
        </w:rPr>
      </w:pPr>
      <w:r w:rsidRPr="00EC5101">
        <w:rPr>
          <w:rFonts w:ascii="Courier New" w:hAnsi="Courier New" w:cs="Courier New"/>
        </w:rPr>
        <w:t>this section describe the operation of the instruction in text, tables, and pictures. it will include information about the instruction that is hard to encode in the operation section so they must be used together to completely understand the instruction.</w:t>
      </w:r>
    </w:p>
    <w:p w14:paraId="0C541CE7" w14:textId="11E58EDB" w:rsidR="001F74BE" w:rsidRPr="00EC5101" w:rsidRDefault="001F74BE" w:rsidP="001F74BE">
      <w:pPr>
        <w:pStyle w:val="Level3"/>
        <w:rPr>
          <w:rFonts w:ascii="Courier New" w:hAnsi="Courier New" w:cs="Courier New"/>
        </w:rPr>
      </w:pPr>
    </w:p>
    <w:p w14:paraId="2EA61F3B" w14:textId="7A8FDE06" w:rsidR="001F74BE" w:rsidRPr="00EC5101" w:rsidRDefault="001F74BE" w:rsidP="001F74BE">
      <w:pPr>
        <w:pStyle w:val="Level2"/>
        <w:rPr>
          <w:rFonts w:ascii="Courier New" w:hAnsi="Courier New" w:cs="Courier New"/>
        </w:rPr>
      </w:pPr>
      <w:r w:rsidRPr="00EC5101">
        <w:rPr>
          <w:rFonts w:ascii="Courier New" w:hAnsi="Courier New" w:cs="Courier New"/>
        </w:rPr>
        <w:t>restrictions:</w:t>
      </w:r>
    </w:p>
    <w:p w14:paraId="7C457932" w14:textId="10477E76" w:rsidR="001F74BE" w:rsidRPr="00EC5101" w:rsidRDefault="001F74BE" w:rsidP="001F74BE">
      <w:pPr>
        <w:pStyle w:val="Level2"/>
        <w:rPr>
          <w:rFonts w:ascii="Courier New" w:hAnsi="Courier New" w:cs="Courier New"/>
        </w:rPr>
      </w:pPr>
    </w:p>
    <w:p w14:paraId="21CB1BC2" w14:textId="43C4764F" w:rsidR="001F74BE" w:rsidRPr="00EC5101" w:rsidRDefault="001F74BE" w:rsidP="001F74BE">
      <w:pPr>
        <w:pStyle w:val="Level3"/>
        <w:rPr>
          <w:rFonts w:ascii="Courier New" w:hAnsi="Courier New" w:cs="Courier New"/>
        </w:rPr>
      </w:pPr>
      <w:r w:rsidRPr="00EC5101">
        <w:rPr>
          <w:rFonts w:ascii="Courier New" w:hAnsi="Courier New" w:cs="Courier New"/>
        </w:rPr>
        <w:t>this section lists any restrictions for the instruction. things which may be restricted include the values of instruction encoding fields such as register specifiers, operand values, operand formats, address alignment, instruction scheduling hazards</w:t>
      </w:r>
      <w:r w:rsidR="00EC5101" w:rsidRPr="00EC5101">
        <w:rPr>
          <w:rFonts w:ascii="Courier New" w:hAnsi="Courier New" w:cs="Courier New"/>
        </w:rPr>
        <w:t>, and type of memory access for addressed locations.</w:t>
      </w:r>
    </w:p>
    <w:p w14:paraId="62FB99B3" w14:textId="69446288" w:rsidR="00EC5101" w:rsidRPr="00EC5101" w:rsidRDefault="00EC5101" w:rsidP="001F74BE">
      <w:pPr>
        <w:pStyle w:val="Level3"/>
        <w:rPr>
          <w:rFonts w:ascii="Courier New" w:hAnsi="Courier New" w:cs="Courier New"/>
        </w:rPr>
      </w:pPr>
    </w:p>
    <w:p w14:paraId="7F84FAEE" w14:textId="772FB584" w:rsidR="00EC5101" w:rsidRPr="00EC5101" w:rsidRDefault="00EC5101" w:rsidP="00EC5101">
      <w:pPr>
        <w:pStyle w:val="Level2"/>
        <w:rPr>
          <w:rFonts w:ascii="Courier New" w:hAnsi="Courier New" w:cs="Courier New"/>
        </w:rPr>
      </w:pPr>
      <w:r w:rsidRPr="00EC5101">
        <w:rPr>
          <w:rFonts w:ascii="Courier New" w:hAnsi="Courier New" w:cs="Courier New"/>
        </w:rPr>
        <w:t>operation:</w:t>
      </w:r>
    </w:p>
    <w:p w14:paraId="7C5375AC" w14:textId="28D636E8" w:rsidR="00EC5101" w:rsidRPr="00EC5101" w:rsidRDefault="00EC5101" w:rsidP="00EC5101">
      <w:pPr>
        <w:pStyle w:val="Level2"/>
        <w:rPr>
          <w:rFonts w:ascii="Courier New" w:hAnsi="Courier New" w:cs="Courier New"/>
        </w:rPr>
      </w:pPr>
    </w:p>
    <w:p w14:paraId="20A8D975" w14:textId="77777777" w:rsidR="00EC5101" w:rsidRPr="00EC5101" w:rsidRDefault="00EC5101" w:rsidP="00EC5101">
      <w:pPr>
        <w:pStyle w:val="Level3"/>
        <w:rPr>
          <w:rFonts w:ascii="Courier New" w:hAnsi="Courier New" w:cs="Courier New"/>
        </w:rPr>
      </w:pPr>
      <w:r w:rsidRPr="00EC5101">
        <w:rPr>
          <w:rFonts w:ascii="Courier New" w:hAnsi="Courier New" w:cs="Courier New"/>
        </w:rPr>
        <w:t xml:space="preserve">     /* this section describes the operation of the instruction in a high-level</w:t>
      </w:r>
    </w:p>
    <w:p w14:paraId="57F246AE" w14:textId="77777777" w:rsidR="00EC5101" w:rsidRPr="00EC5101" w:rsidRDefault="00EC5101" w:rsidP="00EC5101">
      <w:pPr>
        <w:pStyle w:val="Level3"/>
        <w:rPr>
          <w:rFonts w:ascii="Courier New" w:hAnsi="Courier New" w:cs="Courier New"/>
        </w:rPr>
      </w:pPr>
      <w:r w:rsidRPr="00EC5101">
        <w:rPr>
          <w:rFonts w:ascii="Courier New" w:hAnsi="Courier New" w:cs="Courier New"/>
        </w:rPr>
        <w:t xml:space="preserve">      * language. it is precise in ways that the </w:t>
      </w:r>
      <w:r w:rsidRPr="00EC5101">
        <w:rPr>
          <w:rFonts w:ascii="Courier New" w:hAnsi="Courier New" w:cs="Courier New"/>
          <w:i/>
          <w:iCs/>
        </w:rPr>
        <w:t>description</w:t>
      </w:r>
      <w:r w:rsidRPr="00EC5101">
        <w:rPr>
          <w:rFonts w:ascii="Courier New" w:hAnsi="Courier New" w:cs="Courier New"/>
        </w:rPr>
        <w:t xml:space="preserve"> section is not, but </w:t>
      </w:r>
    </w:p>
    <w:p w14:paraId="3D0519A7" w14:textId="2DA54AED" w:rsidR="00EC5101" w:rsidRPr="00EC5101" w:rsidRDefault="00EC5101" w:rsidP="00EC5101">
      <w:pPr>
        <w:pStyle w:val="Level3"/>
        <w:rPr>
          <w:rFonts w:ascii="Courier New" w:hAnsi="Courier New" w:cs="Courier New"/>
        </w:rPr>
      </w:pPr>
      <w:r w:rsidRPr="00EC5101">
        <w:rPr>
          <w:rFonts w:ascii="Courier New" w:hAnsi="Courier New" w:cs="Courier New"/>
        </w:rPr>
        <w:t xml:space="preserve">      * it is also missing information that hard to express in pseudocode</w:t>
      </w:r>
      <w:proofErr w:type="gramStart"/>
      <w:r w:rsidRPr="00EC5101">
        <w:rPr>
          <w:rFonts w:ascii="Courier New" w:hAnsi="Courier New" w:cs="Courier New"/>
        </w:rPr>
        <w:t>.*</w:t>
      </w:r>
      <w:proofErr w:type="gramEnd"/>
      <w:r w:rsidRPr="00EC5101">
        <w:rPr>
          <w:rFonts w:ascii="Courier New" w:hAnsi="Courier New" w:cs="Courier New"/>
        </w:rPr>
        <w:t>/</w:t>
      </w:r>
    </w:p>
    <w:p w14:paraId="39383C7E" w14:textId="08ACBAAA" w:rsidR="00EC5101" w:rsidRPr="00EC5101" w:rsidRDefault="00EC5101" w:rsidP="00EC5101">
      <w:pPr>
        <w:pStyle w:val="Level3"/>
        <w:rPr>
          <w:rFonts w:ascii="Courier New" w:hAnsi="Courier New" w:cs="Courier New"/>
        </w:rPr>
      </w:pPr>
      <w:r w:rsidRPr="00EC5101">
        <w:rPr>
          <w:rFonts w:ascii="Courier New" w:hAnsi="Courier New" w:cs="Courier New"/>
        </w:rPr>
        <w:t xml:space="preserve">     temp &lt;- gpr[rs] </w:t>
      </w:r>
      <w:r w:rsidRPr="00EC5101">
        <w:rPr>
          <w:rFonts w:ascii="Courier New" w:hAnsi="Courier New" w:cs="Courier New"/>
          <w:b/>
          <w:bCs/>
        </w:rPr>
        <w:t xml:space="preserve">exampleop </w:t>
      </w:r>
      <w:r w:rsidRPr="00EC5101">
        <w:rPr>
          <w:rFonts w:ascii="Courier New" w:hAnsi="Courier New" w:cs="Courier New"/>
        </w:rPr>
        <w:t>gpr[rt]</w:t>
      </w:r>
    </w:p>
    <w:p w14:paraId="6581D184" w14:textId="78AF3422" w:rsidR="00EC5101" w:rsidRPr="00EC5101" w:rsidRDefault="00EC5101" w:rsidP="00EC5101">
      <w:pPr>
        <w:pStyle w:val="Level3"/>
        <w:rPr>
          <w:rFonts w:ascii="Courier New" w:hAnsi="Courier New" w:cs="Courier New"/>
        </w:rPr>
      </w:pPr>
      <w:r w:rsidRPr="00EC5101">
        <w:rPr>
          <w:rFonts w:ascii="Courier New" w:hAnsi="Courier New" w:cs="Courier New"/>
        </w:rPr>
        <w:t xml:space="preserve">     </w:t>
      </w:r>
      <w:proofErr w:type="gramStart"/>
      <w:r w:rsidRPr="00EC5101">
        <w:rPr>
          <w:rFonts w:ascii="Courier New" w:hAnsi="Courier New" w:cs="Courier New"/>
        </w:rPr>
        <w:t>gpr[</w:t>
      </w:r>
      <w:proofErr w:type="gramEnd"/>
      <w:r w:rsidRPr="00EC5101">
        <w:rPr>
          <w:rFonts w:ascii="Courier New" w:hAnsi="Courier New" w:cs="Courier New"/>
        </w:rPr>
        <w:t xml:space="preserve">rd &lt;= </w:t>
      </w:r>
      <w:proofErr w:type="spellStart"/>
      <w:r w:rsidRPr="00EC5101">
        <w:rPr>
          <w:rFonts w:ascii="Courier New" w:hAnsi="Courier New" w:cs="Courier New"/>
        </w:rPr>
        <w:t>signExtend</w:t>
      </w:r>
      <w:proofErr w:type="spellEnd"/>
      <w:r w:rsidRPr="00EC5101">
        <w:rPr>
          <w:rFonts w:ascii="Courier New" w:hAnsi="Courier New" w:cs="Courier New"/>
        </w:rPr>
        <w:t>[temp</w:t>
      </w:r>
      <w:r w:rsidRPr="00EC5101">
        <w:rPr>
          <w:rFonts w:ascii="Courier New" w:hAnsi="Courier New" w:cs="Courier New"/>
          <w:vertAlign w:val="subscript"/>
        </w:rPr>
        <w:t>31…0</w:t>
      </w:r>
      <w:r w:rsidRPr="00EC5101">
        <w:rPr>
          <w:rFonts w:ascii="Courier New" w:hAnsi="Courier New" w:cs="Courier New"/>
        </w:rPr>
        <w:t>]</w:t>
      </w:r>
    </w:p>
    <w:p w14:paraId="746FEB8B" w14:textId="04AC229E" w:rsidR="00EC5101" w:rsidRPr="00EC5101" w:rsidRDefault="00EC5101" w:rsidP="00EC5101">
      <w:pPr>
        <w:pStyle w:val="Level3"/>
        <w:rPr>
          <w:rFonts w:ascii="Courier New" w:hAnsi="Courier New" w:cs="Courier New"/>
        </w:rPr>
      </w:pPr>
    </w:p>
    <w:p w14:paraId="5AB8C942" w14:textId="236313AE" w:rsidR="00EC5101" w:rsidRPr="00EC5101" w:rsidRDefault="00EC5101" w:rsidP="00EC5101">
      <w:pPr>
        <w:pStyle w:val="Level2"/>
        <w:rPr>
          <w:rFonts w:ascii="Courier New" w:hAnsi="Courier New" w:cs="Courier New"/>
        </w:rPr>
      </w:pPr>
      <w:r w:rsidRPr="00EC5101">
        <w:rPr>
          <w:rFonts w:ascii="Courier New" w:hAnsi="Courier New" w:cs="Courier New"/>
        </w:rPr>
        <w:t>exceptions:</w:t>
      </w:r>
    </w:p>
    <w:p w14:paraId="2AF6B9FA" w14:textId="5D9D397B" w:rsidR="00EC5101" w:rsidRDefault="00EC5101" w:rsidP="00EC5101">
      <w:pPr>
        <w:pStyle w:val="Level2"/>
        <w:rPr>
          <w:rFonts w:ascii="Courier New" w:hAnsi="Courier New" w:cs="Courier New"/>
        </w:rPr>
      </w:pPr>
    </w:p>
    <w:p w14:paraId="73B2FC05" w14:textId="45B423F8" w:rsidR="00EC5101" w:rsidRDefault="00EC5101" w:rsidP="00EC5101">
      <w:pPr>
        <w:pStyle w:val="Level3"/>
        <w:rPr>
          <w:rFonts w:ascii="Courier New" w:hAnsi="Courier New" w:cs="Courier New"/>
        </w:rPr>
      </w:pPr>
      <w:r>
        <w:t xml:space="preserve">     </w:t>
      </w:r>
      <w:r>
        <w:rPr>
          <w:rFonts w:ascii="Courier New" w:hAnsi="Courier New" w:cs="Courier New"/>
        </w:rPr>
        <w:t xml:space="preserve">   a list of the exceptions taken by the instruction such as integer Overflow</w:t>
      </w:r>
    </w:p>
    <w:p w14:paraId="2AD4C25A" w14:textId="3F30C7B1" w:rsidR="00EC5101" w:rsidRDefault="00EC5101" w:rsidP="00EC5101">
      <w:pPr>
        <w:pStyle w:val="Level3"/>
        <w:rPr>
          <w:rFonts w:ascii="Courier New" w:hAnsi="Courier New" w:cs="Courier New"/>
        </w:rPr>
      </w:pPr>
    </w:p>
    <w:p w14:paraId="4D69B8B4" w14:textId="33AC0A9F" w:rsidR="00EC5101" w:rsidRDefault="00EC5101" w:rsidP="00EC5101">
      <w:pPr>
        <w:pStyle w:val="Level3"/>
        <w:rPr>
          <w:rFonts w:ascii="Courier New" w:hAnsi="Courier New" w:cs="Courier New"/>
          <w:b/>
          <w:bCs/>
        </w:rPr>
      </w:pPr>
      <w:r>
        <w:rPr>
          <w:rFonts w:ascii="Courier New" w:hAnsi="Courier New" w:cs="Courier New"/>
          <w:b/>
          <w:bCs/>
        </w:rPr>
        <w:t>programming notes:</w:t>
      </w:r>
    </w:p>
    <w:p w14:paraId="6A205478" w14:textId="75557035" w:rsidR="00EC5101" w:rsidRDefault="00EC5101" w:rsidP="00EC5101">
      <w:pPr>
        <w:pStyle w:val="Level3"/>
        <w:rPr>
          <w:rFonts w:ascii="Courier New" w:hAnsi="Courier New" w:cs="Courier New"/>
        </w:rPr>
      </w:pPr>
    </w:p>
    <w:p w14:paraId="69BEA1AE" w14:textId="048D3DFE" w:rsidR="00EC5101" w:rsidRDefault="00EC5101" w:rsidP="00EC5101">
      <w:pPr>
        <w:pStyle w:val="Level3"/>
        <w:rPr>
          <w:rFonts w:ascii="Courier New" w:hAnsi="Courier New" w:cs="Courier New"/>
        </w:rPr>
      </w:pPr>
      <w:r>
        <w:rPr>
          <w:rFonts w:ascii="Courier New" w:hAnsi="Courier New" w:cs="Courier New"/>
        </w:rPr>
        <w:t>this contains information useful for programmers, but not necessary to describe the operation of the instruction.</w:t>
      </w:r>
    </w:p>
    <w:p w14:paraId="398FE448" w14:textId="60358209" w:rsidR="00EC5101" w:rsidRDefault="00EC5101" w:rsidP="00EC5101">
      <w:pPr>
        <w:pStyle w:val="Level3"/>
        <w:rPr>
          <w:rFonts w:ascii="Courier New" w:hAnsi="Courier New" w:cs="Courier New"/>
        </w:rPr>
      </w:pPr>
    </w:p>
    <w:p w14:paraId="7FCA71FA" w14:textId="4B04A49D" w:rsidR="00EC5101" w:rsidRDefault="00EC5101" w:rsidP="00EC5101">
      <w:pPr>
        <w:pStyle w:val="Level3"/>
        <w:rPr>
          <w:rFonts w:ascii="Courier New" w:hAnsi="Courier New" w:cs="Courier New"/>
          <w:b/>
          <w:bCs/>
        </w:rPr>
      </w:pPr>
      <w:r>
        <w:rPr>
          <w:rFonts w:ascii="Courier New" w:hAnsi="Courier New" w:cs="Courier New"/>
          <w:b/>
          <w:bCs/>
        </w:rPr>
        <w:t>implementation notes:</w:t>
      </w:r>
    </w:p>
    <w:p w14:paraId="0C2BEC7C" w14:textId="0C1C1589" w:rsidR="00EC5101" w:rsidRDefault="00EC5101" w:rsidP="00EC5101">
      <w:pPr>
        <w:pStyle w:val="Level3"/>
        <w:rPr>
          <w:rFonts w:ascii="Courier New" w:hAnsi="Courier New" w:cs="Courier New"/>
          <w:b/>
          <w:bCs/>
        </w:rPr>
      </w:pPr>
    </w:p>
    <w:p w14:paraId="2C72DCFF" w14:textId="141DC005" w:rsidR="00EC5101" w:rsidRPr="00EC5101" w:rsidRDefault="00EC5101" w:rsidP="00EC5101">
      <w:pPr>
        <w:pStyle w:val="Level3"/>
        <w:rPr>
          <w:rFonts w:ascii="Courier New" w:hAnsi="Courier New" w:cs="Courier New"/>
        </w:rPr>
      </w:pPr>
      <w:r>
        <w:rPr>
          <w:rFonts w:ascii="Courier New" w:hAnsi="Courier New" w:cs="Courier New"/>
        </w:rPr>
        <w:t xml:space="preserve">like </w:t>
      </w:r>
      <w:r>
        <w:rPr>
          <w:rFonts w:ascii="Courier New" w:hAnsi="Courier New" w:cs="Courier New"/>
          <w:i/>
          <w:iCs/>
        </w:rPr>
        <w:t xml:space="preserve">programming notes </w:t>
      </w:r>
      <w:r>
        <w:rPr>
          <w:rFonts w:ascii="Courier New" w:hAnsi="Courier New" w:cs="Courier New"/>
        </w:rPr>
        <w:t>except for processor implement</w:t>
      </w:r>
      <w:r w:rsidR="000353B9">
        <w:rPr>
          <w:rFonts w:ascii="Courier New" w:hAnsi="Courier New" w:cs="Courier New"/>
        </w:rPr>
        <w:t>e</w:t>
      </w:r>
      <w:r>
        <w:rPr>
          <w:rFonts w:ascii="Courier New" w:hAnsi="Courier New" w:cs="Courier New"/>
        </w:rPr>
        <w:t>rs.</w:t>
      </w:r>
    </w:p>
    <w:p w14:paraId="5B29B221" w14:textId="7A7BA993" w:rsidR="00C264E6" w:rsidRDefault="00C264E6">
      <w:pPr>
        <w:rPr>
          <w:rFonts w:ascii="Courier New" w:hAnsi="Courier New" w:cs="Courier New"/>
          <w:b/>
          <w:bCs/>
          <w:smallCaps/>
          <w:sz w:val="22"/>
          <w:szCs w:val="22"/>
        </w:rPr>
      </w:pPr>
      <w:r>
        <w:rPr>
          <w:rFonts w:ascii="Courier New" w:hAnsi="Courier New" w:cs="Courier New"/>
        </w:rPr>
        <w:br w:type="page"/>
      </w:r>
    </w:p>
    <w:p w14:paraId="41994537" w14:textId="25DF976C" w:rsidR="00C264E6" w:rsidRPr="00B00850" w:rsidRDefault="00C264E6" w:rsidP="00B00850">
      <w:pPr>
        <w:pStyle w:val="Level1"/>
        <w:rPr>
          <w:rFonts w:ascii="Courier New" w:hAnsi="Courier New" w:cs="Courier New"/>
        </w:rPr>
      </w:pPr>
      <w:r>
        <w:rPr>
          <w:rFonts w:ascii="Courier New" w:hAnsi="Courier New" w:cs="Courier New"/>
        </w:rPr>
        <w:lastRenderedPageBreak/>
        <w:t>branch</w:t>
      </w:r>
      <w:r w:rsidR="00147989">
        <w:rPr>
          <w:rFonts w:ascii="Courier New" w:hAnsi="Courier New" w:cs="Courier New"/>
        </w:rPr>
        <w:t xml:space="preserve"> on</w:t>
      </w:r>
      <w:r>
        <w:rPr>
          <w:rFonts w:ascii="Courier New" w:hAnsi="Courier New" w:cs="Courier New"/>
        </w:rPr>
        <w:t xml:space="preserve"> equal</w:t>
      </w:r>
    </w:p>
    <w:p w14:paraId="30012440" w14:textId="77777777" w:rsidR="00C264E6" w:rsidRPr="00EC5101" w:rsidRDefault="00C264E6" w:rsidP="00C264E6">
      <w:pPr>
        <w:pStyle w:val="Level3"/>
        <w:tabs>
          <w:tab w:val="clear" w:pos="8630"/>
          <w:tab w:val="right" w:pos="9360"/>
        </w:tabs>
        <w:rPr>
          <w:rFonts w:ascii="Courier New" w:hAnsi="Courier New" w:cs="Courier New"/>
          <w:b/>
        </w:rPr>
      </w:pPr>
      <w:r w:rsidRPr="00EC5101">
        <w:rPr>
          <w:rFonts w:ascii="Courier New" w:hAnsi="Courier New" w:cs="Courier New"/>
          <w:b/>
        </w:rPr>
        <w:t xml:space="preserve">31       26   25       21   20       16   15       11   10       6    5        0   </w:t>
      </w:r>
    </w:p>
    <w:tbl>
      <w:tblPr>
        <w:tblStyle w:val="TableGrid"/>
        <w:tblW w:w="0" w:type="auto"/>
        <w:tblLook w:val="04A0" w:firstRow="1" w:lastRow="0" w:firstColumn="1" w:lastColumn="0" w:noHBand="0" w:noVBand="1"/>
      </w:tblPr>
      <w:tblGrid>
        <w:gridCol w:w="1590"/>
        <w:gridCol w:w="1590"/>
        <w:gridCol w:w="1590"/>
        <w:gridCol w:w="4770"/>
      </w:tblGrid>
      <w:tr w:rsidR="00C264E6" w:rsidRPr="00EC5101" w14:paraId="1B9685A5" w14:textId="77777777" w:rsidTr="00DD1FB4">
        <w:trPr>
          <w:trHeight w:val="1052"/>
        </w:trPr>
        <w:tc>
          <w:tcPr>
            <w:tcW w:w="1590" w:type="dxa"/>
          </w:tcPr>
          <w:p w14:paraId="252F3138" w14:textId="77777777" w:rsidR="00C264E6" w:rsidRPr="00EC5101" w:rsidRDefault="00C264E6" w:rsidP="00C264E6">
            <w:pPr>
              <w:pStyle w:val="Level3"/>
              <w:tabs>
                <w:tab w:val="clear" w:pos="8630"/>
                <w:tab w:val="right" w:pos="9360"/>
              </w:tabs>
              <w:jc w:val="center"/>
              <w:rPr>
                <w:rFonts w:ascii="Courier New" w:hAnsi="Courier New" w:cs="Courier New"/>
                <w:b/>
              </w:rPr>
            </w:pPr>
          </w:p>
          <w:p w14:paraId="1E8006B0" w14:textId="77777777" w:rsidR="00C264E6" w:rsidRPr="00EC5101" w:rsidRDefault="00C264E6" w:rsidP="00C264E6">
            <w:pPr>
              <w:pStyle w:val="Level3"/>
              <w:tabs>
                <w:tab w:val="clear" w:pos="8630"/>
                <w:tab w:val="right" w:pos="9360"/>
              </w:tabs>
              <w:jc w:val="center"/>
              <w:rPr>
                <w:rFonts w:ascii="Courier New" w:hAnsi="Courier New" w:cs="Courier New"/>
                <w:b/>
              </w:rPr>
            </w:pPr>
            <w:r w:rsidRPr="00EC5101">
              <w:rPr>
                <w:rFonts w:ascii="Courier New" w:hAnsi="Courier New" w:cs="Courier New"/>
                <w:b/>
              </w:rPr>
              <w:t>opcode</w:t>
            </w:r>
          </w:p>
          <w:p w14:paraId="308D6382" w14:textId="0E6B5B6D" w:rsidR="00C264E6" w:rsidRPr="00EC5101" w:rsidRDefault="00C264E6" w:rsidP="00C264E6">
            <w:pPr>
              <w:pStyle w:val="Level3"/>
              <w:tabs>
                <w:tab w:val="clear" w:pos="8630"/>
                <w:tab w:val="right" w:pos="9360"/>
              </w:tabs>
              <w:jc w:val="center"/>
              <w:rPr>
                <w:rFonts w:ascii="Courier New" w:hAnsi="Courier New" w:cs="Courier New"/>
                <w:b/>
              </w:rPr>
            </w:pPr>
            <w:r>
              <w:rPr>
                <w:rFonts w:ascii="Courier New" w:hAnsi="Courier New" w:cs="Courier New"/>
                <w:b/>
              </w:rPr>
              <w:t>000100</w:t>
            </w:r>
          </w:p>
        </w:tc>
        <w:tc>
          <w:tcPr>
            <w:tcW w:w="1590" w:type="dxa"/>
          </w:tcPr>
          <w:p w14:paraId="3B2F3656" w14:textId="77777777" w:rsidR="00C264E6" w:rsidRPr="00EC5101" w:rsidRDefault="00C264E6" w:rsidP="00C264E6">
            <w:pPr>
              <w:pStyle w:val="Level3"/>
              <w:tabs>
                <w:tab w:val="clear" w:pos="8630"/>
                <w:tab w:val="right" w:pos="9360"/>
              </w:tabs>
              <w:jc w:val="center"/>
              <w:rPr>
                <w:rFonts w:ascii="Courier New" w:hAnsi="Courier New" w:cs="Courier New"/>
                <w:b/>
              </w:rPr>
            </w:pPr>
          </w:p>
          <w:p w14:paraId="1D445F5B" w14:textId="77777777" w:rsidR="00C264E6" w:rsidRPr="00EC5101" w:rsidRDefault="00C264E6" w:rsidP="00C264E6">
            <w:pPr>
              <w:pStyle w:val="Level3"/>
              <w:tabs>
                <w:tab w:val="clear" w:pos="8630"/>
                <w:tab w:val="right" w:pos="9360"/>
              </w:tabs>
              <w:jc w:val="center"/>
              <w:rPr>
                <w:rFonts w:ascii="Courier New" w:hAnsi="Courier New" w:cs="Courier New"/>
                <w:b/>
              </w:rPr>
            </w:pPr>
            <w:r w:rsidRPr="00EC5101">
              <w:rPr>
                <w:rFonts w:ascii="Courier New" w:hAnsi="Courier New" w:cs="Courier New"/>
                <w:b/>
              </w:rPr>
              <w:t>rs</w:t>
            </w:r>
          </w:p>
          <w:p w14:paraId="630ADEED" w14:textId="77777777" w:rsidR="00C264E6" w:rsidRPr="00EC5101" w:rsidRDefault="00C264E6" w:rsidP="00C264E6">
            <w:pPr>
              <w:pStyle w:val="Level3"/>
              <w:tabs>
                <w:tab w:val="clear" w:pos="8630"/>
                <w:tab w:val="right" w:pos="9360"/>
              </w:tabs>
              <w:jc w:val="center"/>
              <w:rPr>
                <w:rFonts w:ascii="Courier New" w:hAnsi="Courier New" w:cs="Courier New"/>
                <w:b/>
              </w:rPr>
            </w:pPr>
            <w:r w:rsidRPr="00EC5101">
              <w:rPr>
                <w:rFonts w:ascii="Courier New" w:hAnsi="Courier New" w:cs="Courier New"/>
                <w:b/>
              </w:rPr>
              <w:t>00000</w:t>
            </w:r>
          </w:p>
        </w:tc>
        <w:tc>
          <w:tcPr>
            <w:tcW w:w="1590" w:type="dxa"/>
          </w:tcPr>
          <w:p w14:paraId="33172522" w14:textId="77777777" w:rsidR="00C264E6" w:rsidRPr="00EC5101" w:rsidRDefault="00C264E6" w:rsidP="00C264E6">
            <w:pPr>
              <w:pStyle w:val="Level3"/>
              <w:tabs>
                <w:tab w:val="clear" w:pos="8630"/>
                <w:tab w:val="right" w:pos="9360"/>
              </w:tabs>
              <w:jc w:val="center"/>
              <w:rPr>
                <w:rFonts w:ascii="Courier New" w:hAnsi="Courier New" w:cs="Courier New"/>
                <w:b/>
              </w:rPr>
            </w:pPr>
          </w:p>
          <w:p w14:paraId="19F84692" w14:textId="77777777" w:rsidR="00C264E6" w:rsidRPr="00EC5101" w:rsidRDefault="00C264E6" w:rsidP="00C264E6">
            <w:pPr>
              <w:pStyle w:val="Level3"/>
              <w:tabs>
                <w:tab w:val="clear" w:pos="8630"/>
                <w:tab w:val="right" w:pos="9360"/>
              </w:tabs>
              <w:jc w:val="center"/>
              <w:rPr>
                <w:rFonts w:ascii="Courier New" w:hAnsi="Courier New" w:cs="Courier New"/>
                <w:b/>
              </w:rPr>
            </w:pPr>
            <w:r w:rsidRPr="00EC5101">
              <w:rPr>
                <w:rFonts w:ascii="Courier New" w:hAnsi="Courier New" w:cs="Courier New"/>
                <w:b/>
              </w:rPr>
              <w:t>rt</w:t>
            </w:r>
          </w:p>
          <w:p w14:paraId="64B811E0" w14:textId="77777777" w:rsidR="00C264E6" w:rsidRPr="00EC5101" w:rsidRDefault="00C264E6" w:rsidP="00C264E6">
            <w:pPr>
              <w:pStyle w:val="Level3"/>
              <w:tabs>
                <w:tab w:val="clear" w:pos="8630"/>
                <w:tab w:val="right" w:pos="9360"/>
              </w:tabs>
              <w:jc w:val="center"/>
              <w:rPr>
                <w:rFonts w:ascii="Courier New" w:hAnsi="Courier New" w:cs="Courier New"/>
                <w:b/>
              </w:rPr>
            </w:pPr>
            <w:r w:rsidRPr="00EC5101">
              <w:rPr>
                <w:rFonts w:ascii="Courier New" w:hAnsi="Courier New" w:cs="Courier New"/>
                <w:b/>
              </w:rPr>
              <w:t>00000</w:t>
            </w:r>
          </w:p>
        </w:tc>
        <w:tc>
          <w:tcPr>
            <w:tcW w:w="4770" w:type="dxa"/>
          </w:tcPr>
          <w:p w14:paraId="724DD233" w14:textId="77777777" w:rsidR="00C264E6" w:rsidRPr="00EC5101" w:rsidRDefault="00C264E6" w:rsidP="00C264E6">
            <w:pPr>
              <w:pStyle w:val="Level3"/>
              <w:tabs>
                <w:tab w:val="clear" w:pos="8630"/>
                <w:tab w:val="right" w:pos="9360"/>
              </w:tabs>
              <w:jc w:val="center"/>
              <w:rPr>
                <w:rFonts w:ascii="Courier New" w:hAnsi="Courier New" w:cs="Courier New"/>
                <w:b/>
              </w:rPr>
            </w:pPr>
          </w:p>
          <w:p w14:paraId="66317DBC" w14:textId="3726B076" w:rsidR="00C264E6" w:rsidRPr="00EC5101" w:rsidRDefault="00C264E6" w:rsidP="00C264E6">
            <w:pPr>
              <w:pStyle w:val="Level3"/>
              <w:tabs>
                <w:tab w:val="clear" w:pos="8630"/>
                <w:tab w:val="right" w:pos="9360"/>
              </w:tabs>
              <w:jc w:val="center"/>
              <w:rPr>
                <w:rFonts w:ascii="Courier New" w:hAnsi="Courier New" w:cs="Courier New"/>
                <w:b/>
              </w:rPr>
            </w:pPr>
            <w:r>
              <w:rPr>
                <w:rFonts w:ascii="Courier New" w:hAnsi="Courier New" w:cs="Courier New"/>
                <w:b/>
              </w:rPr>
              <w:t xml:space="preserve">16-bit </w:t>
            </w:r>
            <w:r w:rsidR="007307A7">
              <w:rPr>
                <w:rFonts w:ascii="Courier New" w:hAnsi="Courier New" w:cs="Courier New"/>
                <w:b/>
              </w:rPr>
              <w:t>offset</w:t>
            </w:r>
          </w:p>
          <w:p w14:paraId="13B1805F" w14:textId="1404A172" w:rsidR="00C264E6" w:rsidRPr="00EC5101" w:rsidRDefault="00C264E6" w:rsidP="00C264E6">
            <w:pPr>
              <w:pStyle w:val="Level3"/>
              <w:tabs>
                <w:tab w:val="clear" w:pos="8630"/>
                <w:tab w:val="right" w:pos="9360"/>
              </w:tabs>
              <w:jc w:val="center"/>
              <w:rPr>
                <w:rFonts w:ascii="Courier New" w:hAnsi="Courier New" w:cs="Courier New"/>
                <w:b/>
              </w:rPr>
            </w:pPr>
            <w:r w:rsidRPr="00EC5101">
              <w:rPr>
                <w:rFonts w:ascii="Courier New" w:hAnsi="Courier New" w:cs="Courier New"/>
                <w:b/>
              </w:rPr>
              <w:t>000000000000</w:t>
            </w:r>
            <w:r w:rsidR="00DD1FB4" w:rsidRPr="00EC5101">
              <w:rPr>
                <w:rFonts w:ascii="Courier New" w:hAnsi="Courier New" w:cs="Courier New"/>
                <w:b/>
              </w:rPr>
              <w:t>0000</w:t>
            </w:r>
          </w:p>
        </w:tc>
      </w:tr>
    </w:tbl>
    <w:p w14:paraId="4C4CBCF3" w14:textId="77777777" w:rsidR="00C264E6" w:rsidRPr="00EC5101" w:rsidRDefault="00C264E6" w:rsidP="00C264E6">
      <w:pPr>
        <w:pStyle w:val="Level3"/>
        <w:tabs>
          <w:tab w:val="clear" w:pos="8630"/>
          <w:tab w:val="right" w:pos="9360"/>
        </w:tabs>
        <w:rPr>
          <w:rFonts w:ascii="Courier New" w:hAnsi="Courier New" w:cs="Courier New"/>
          <w:b/>
        </w:rPr>
      </w:pPr>
      <w:r w:rsidRPr="00EC5101">
        <w:rPr>
          <w:rFonts w:ascii="Courier New" w:hAnsi="Courier New" w:cs="Courier New"/>
          <w:b/>
        </w:rPr>
        <w:t xml:space="preserve">   6 bits         5 bits        5 bits         5 bits        5 bits        6 bits </w:t>
      </w:r>
    </w:p>
    <w:p w14:paraId="36F9A0E7" w14:textId="77777777" w:rsidR="00C264E6" w:rsidRPr="00EC5101" w:rsidRDefault="00C264E6" w:rsidP="00C264E6">
      <w:pPr>
        <w:pStyle w:val="Level3"/>
        <w:tabs>
          <w:tab w:val="clear" w:pos="8630"/>
          <w:tab w:val="right" w:pos="9360"/>
        </w:tabs>
        <w:rPr>
          <w:rFonts w:ascii="Courier New" w:hAnsi="Courier New" w:cs="Courier New"/>
          <w:b/>
        </w:rPr>
      </w:pPr>
    </w:p>
    <w:p w14:paraId="219E839A" w14:textId="0F4E843F" w:rsidR="00C264E6" w:rsidRPr="00EC5101" w:rsidRDefault="00C264E6" w:rsidP="00C264E6">
      <w:pPr>
        <w:pStyle w:val="Level2"/>
        <w:rPr>
          <w:rFonts w:ascii="Courier New" w:hAnsi="Courier New" w:cs="Courier New"/>
        </w:rPr>
      </w:pPr>
      <w:r w:rsidRPr="00EC5101">
        <w:rPr>
          <w:rFonts w:ascii="Courier New" w:hAnsi="Courier New" w:cs="Courier New"/>
        </w:rPr>
        <w:t xml:space="preserve">format: </w:t>
      </w:r>
      <w:r w:rsidR="00DD1FB4">
        <w:rPr>
          <w:rFonts w:ascii="Courier New" w:hAnsi="Courier New" w:cs="Courier New"/>
        </w:rPr>
        <w:t xml:space="preserve">           </w:t>
      </w:r>
      <w:proofErr w:type="gramStart"/>
      <w:r w:rsidR="00DD1FB4">
        <w:rPr>
          <w:rFonts w:ascii="Courier New" w:hAnsi="Courier New" w:cs="Courier New"/>
        </w:rPr>
        <w:t xml:space="preserve">beq  </w:t>
      </w:r>
      <w:r w:rsidRPr="00EC5101">
        <w:rPr>
          <w:rFonts w:ascii="Courier New" w:hAnsi="Courier New" w:cs="Courier New"/>
        </w:rPr>
        <w:t>rs</w:t>
      </w:r>
      <w:proofErr w:type="gramEnd"/>
      <w:r w:rsidRPr="00EC5101">
        <w:rPr>
          <w:rFonts w:ascii="Courier New" w:hAnsi="Courier New" w:cs="Courier New"/>
        </w:rPr>
        <w:t>, rt</w:t>
      </w:r>
      <w:r w:rsidR="007307A7">
        <w:rPr>
          <w:rFonts w:ascii="Courier New" w:hAnsi="Courier New" w:cs="Courier New"/>
        </w:rPr>
        <w:t>, offset</w:t>
      </w:r>
    </w:p>
    <w:p w14:paraId="592B81F0" w14:textId="31A400A9" w:rsidR="00C264E6" w:rsidRPr="00EC5101" w:rsidRDefault="00C264E6" w:rsidP="00C264E6">
      <w:pPr>
        <w:pStyle w:val="Level2"/>
        <w:rPr>
          <w:rFonts w:ascii="Courier New" w:hAnsi="Courier New" w:cs="Courier New"/>
        </w:rPr>
      </w:pPr>
      <w:r w:rsidRPr="00EC5101">
        <w:rPr>
          <w:rFonts w:ascii="Courier New" w:hAnsi="Courier New" w:cs="Courier New"/>
        </w:rPr>
        <w:t xml:space="preserve">purpose: </w:t>
      </w:r>
      <w:r w:rsidR="00DD1FB4">
        <w:rPr>
          <w:rFonts w:ascii="Courier New" w:hAnsi="Courier New" w:cs="Courier New"/>
        </w:rPr>
        <w:t xml:space="preserve">          </w:t>
      </w:r>
      <w:r w:rsidR="007307A7">
        <w:rPr>
          <w:rFonts w:ascii="Courier New" w:hAnsi="Courier New" w:cs="Courier New"/>
        </w:rPr>
        <w:t>equal register-register compare and branch with 16-bit offest.</w:t>
      </w:r>
    </w:p>
    <w:p w14:paraId="526BDED6" w14:textId="142471C5" w:rsidR="00DD1FB4" w:rsidRPr="00EC5101" w:rsidRDefault="00DD1FB4" w:rsidP="00DD1FB4">
      <w:pPr>
        <w:pStyle w:val="Level2"/>
        <w:rPr>
          <w:rFonts w:ascii="Courier New" w:hAnsi="Courier New" w:cs="Courier New"/>
        </w:rPr>
      </w:pPr>
      <w:r>
        <w:rPr>
          <w:rFonts w:ascii="Courier New" w:hAnsi="Courier New" w:cs="Courier New"/>
        </w:rPr>
        <w:t>description:       if(</w:t>
      </w:r>
      <w:proofErr w:type="gramStart"/>
      <w:r w:rsidR="00147989">
        <w:rPr>
          <w:rFonts w:ascii="Courier New" w:hAnsi="Courier New" w:cs="Courier New"/>
        </w:rPr>
        <w:t>r[</w:t>
      </w:r>
      <w:proofErr w:type="gramEnd"/>
      <w:r>
        <w:rPr>
          <w:rFonts w:ascii="Courier New" w:hAnsi="Courier New" w:cs="Courier New"/>
        </w:rPr>
        <w:t>rs</w:t>
      </w:r>
      <w:r w:rsidR="00147989">
        <w:rPr>
          <w:rFonts w:ascii="Courier New" w:hAnsi="Courier New" w:cs="Courier New"/>
        </w:rPr>
        <w:t>]</w:t>
      </w:r>
      <w:r>
        <w:rPr>
          <w:rFonts w:ascii="Courier New" w:hAnsi="Courier New" w:cs="Courier New"/>
        </w:rPr>
        <w:t xml:space="preserve"> == </w:t>
      </w:r>
      <w:r w:rsidR="00147989">
        <w:rPr>
          <w:rFonts w:ascii="Courier New" w:hAnsi="Courier New" w:cs="Courier New"/>
        </w:rPr>
        <w:t>r[</w:t>
      </w:r>
      <w:r>
        <w:rPr>
          <w:rFonts w:ascii="Courier New" w:hAnsi="Courier New" w:cs="Courier New"/>
        </w:rPr>
        <w:t>rt</w:t>
      </w:r>
      <w:r w:rsidR="00147989">
        <w:rPr>
          <w:rFonts w:ascii="Courier New" w:hAnsi="Courier New" w:cs="Courier New"/>
        </w:rPr>
        <w:t>]</w:t>
      </w:r>
      <w:r>
        <w:rPr>
          <w:rFonts w:ascii="Courier New" w:hAnsi="Courier New" w:cs="Courier New"/>
        </w:rPr>
        <w:t>) pc</w:t>
      </w:r>
      <w:r w:rsidR="00C264E6" w:rsidRPr="00EC5101">
        <w:rPr>
          <w:rFonts w:ascii="Courier New" w:hAnsi="Courier New" w:cs="Courier New"/>
        </w:rPr>
        <w:t xml:space="preserve"> </w:t>
      </w:r>
      <w:r w:rsidR="00B00850">
        <w:rPr>
          <w:rFonts w:ascii="Courier New" w:hAnsi="Courier New" w:cs="Courier New"/>
        </w:rPr>
        <w:sym w:font="Symbol" w:char="F0AC"/>
      </w:r>
      <w:r w:rsidR="00C264E6" w:rsidRPr="00EC5101">
        <w:rPr>
          <w:rFonts w:ascii="Courier New" w:hAnsi="Courier New" w:cs="Courier New"/>
        </w:rPr>
        <w:t xml:space="preserve"> </w:t>
      </w:r>
      <w:r>
        <w:rPr>
          <w:rFonts w:ascii="Courier New" w:hAnsi="Courier New" w:cs="Courier New"/>
        </w:rPr>
        <w:t>pc +</w:t>
      </w:r>
      <w:r w:rsidR="00C264E6" w:rsidRPr="00EC5101">
        <w:rPr>
          <w:rFonts w:ascii="Courier New" w:hAnsi="Courier New" w:cs="Courier New"/>
        </w:rPr>
        <w:t xml:space="preserve"> </w:t>
      </w:r>
      <w:r w:rsidR="00147989">
        <w:rPr>
          <w:rFonts w:ascii="Courier New" w:hAnsi="Courier New" w:cs="Courier New"/>
        </w:rPr>
        <w:t xml:space="preserve">4 + </w:t>
      </w:r>
      <w:proofErr w:type="spellStart"/>
      <w:r w:rsidR="00147989">
        <w:rPr>
          <w:rFonts w:ascii="Courier New" w:hAnsi="Courier New" w:cs="Courier New"/>
        </w:rPr>
        <w:t>branch_addr</w:t>
      </w:r>
      <w:proofErr w:type="spellEnd"/>
    </w:p>
    <w:p w14:paraId="1A8B7BD9" w14:textId="77777777" w:rsidR="00C264E6" w:rsidRPr="00EC5101" w:rsidRDefault="00C264E6" w:rsidP="00C264E6">
      <w:pPr>
        <w:pStyle w:val="Level3"/>
        <w:tabs>
          <w:tab w:val="clear" w:pos="8630"/>
          <w:tab w:val="right" w:pos="9360"/>
        </w:tabs>
        <w:rPr>
          <w:rFonts w:ascii="Courier New" w:hAnsi="Courier New" w:cs="Courier New"/>
          <w:b/>
        </w:rPr>
      </w:pPr>
    </w:p>
    <w:p w14:paraId="741AF3E5" w14:textId="06E7E5E5" w:rsidR="00C264E6" w:rsidRPr="00EC5101" w:rsidRDefault="007307A7" w:rsidP="00C264E6">
      <w:pPr>
        <w:pStyle w:val="Level3"/>
        <w:rPr>
          <w:rFonts w:ascii="Courier New" w:hAnsi="Courier New" w:cs="Courier New"/>
        </w:rPr>
      </w:pPr>
      <w:r>
        <w:rPr>
          <w:rFonts w:ascii="Courier New" w:hAnsi="Courier New" w:cs="Courier New"/>
        </w:rPr>
        <w:t xml:space="preserve">if the condition is true, the branch is taken and the follwed instruction will not be executed. if the branch is taken, 16-bit offset will be used to reform a pc-relative effective address by </w:t>
      </w:r>
      <w:r w:rsidR="00A57070">
        <w:rPr>
          <w:rFonts w:ascii="Courier New" w:hAnsi="Courier New" w:cs="Courier New"/>
        </w:rPr>
        <w:t xml:space="preserve">concatenated with 14-bit of </w:t>
      </w:r>
      <w:proofErr w:type="gramStart"/>
      <w:r w:rsidR="00A57070">
        <w:rPr>
          <w:rFonts w:ascii="Courier New" w:hAnsi="Courier New" w:cs="Courier New"/>
        </w:rPr>
        <w:t>offset[</w:t>
      </w:r>
      <w:proofErr w:type="gramEnd"/>
      <w:r w:rsidR="00A57070">
        <w:rPr>
          <w:rFonts w:ascii="Courier New" w:hAnsi="Courier New" w:cs="Courier New"/>
        </w:rPr>
        <w:t xml:space="preserve">15], the offset, and two zeroes. </w:t>
      </w:r>
    </w:p>
    <w:p w14:paraId="490B7DA5" w14:textId="77777777" w:rsidR="00C264E6" w:rsidRPr="00EC5101" w:rsidRDefault="00C264E6" w:rsidP="00C264E6">
      <w:pPr>
        <w:pStyle w:val="Level3"/>
        <w:rPr>
          <w:rFonts w:ascii="Courier New" w:hAnsi="Courier New" w:cs="Courier New"/>
        </w:rPr>
      </w:pPr>
    </w:p>
    <w:p w14:paraId="5EE46E17" w14:textId="17832959" w:rsidR="00A57070" w:rsidRPr="00B00850" w:rsidRDefault="00C264E6" w:rsidP="00B00850">
      <w:pPr>
        <w:pStyle w:val="Level2"/>
        <w:rPr>
          <w:rFonts w:ascii="Courier New" w:hAnsi="Courier New" w:cs="Courier New"/>
        </w:rPr>
      </w:pPr>
      <w:r w:rsidRPr="00EC5101">
        <w:rPr>
          <w:rFonts w:ascii="Courier New" w:hAnsi="Courier New" w:cs="Courier New"/>
        </w:rPr>
        <w:t>restrictions:</w:t>
      </w:r>
    </w:p>
    <w:p w14:paraId="7C6052E6" w14:textId="23D462D0" w:rsidR="00A57070" w:rsidRPr="00A57070" w:rsidRDefault="00A57070" w:rsidP="00A57070">
      <w:pPr>
        <w:pStyle w:val="Level3"/>
      </w:pPr>
      <w:r>
        <w:rPr>
          <w:rFonts w:ascii="Courier New" w:hAnsi="Courier New" w:cs="Courier New"/>
          <w:bCs/>
        </w:rPr>
        <w:t>the branch may be followed by another branch or jump that would delay</w:t>
      </w:r>
      <w:r w:rsidR="00B00850">
        <w:rPr>
          <w:rFonts w:ascii="Courier New" w:hAnsi="Courier New" w:cs="Courier New"/>
          <w:bCs/>
        </w:rPr>
        <w:t xml:space="preserve"> the execution</w:t>
      </w:r>
    </w:p>
    <w:p w14:paraId="6C88A5D4" w14:textId="77777777" w:rsidR="00C264E6" w:rsidRPr="00EC5101" w:rsidRDefault="00C264E6" w:rsidP="00C264E6">
      <w:pPr>
        <w:pStyle w:val="Level3"/>
        <w:rPr>
          <w:rFonts w:ascii="Courier New" w:hAnsi="Courier New" w:cs="Courier New"/>
        </w:rPr>
      </w:pPr>
    </w:p>
    <w:p w14:paraId="4F1C88DB" w14:textId="5E58BE54" w:rsidR="00C264E6" w:rsidRPr="00EC5101" w:rsidRDefault="00B00850" w:rsidP="00C264E6">
      <w:pPr>
        <w:pStyle w:val="Level2"/>
        <w:rPr>
          <w:rFonts w:ascii="Courier New" w:hAnsi="Courier New" w:cs="Courier New"/>
        </w:rPr>
      </w:pPr>
      <w:r>
        <w:rPr>
          <w:rFonts w:ascii="Courier New" w:hAnsi="Courier New" w:cs="Courier New"/>
        </w:rPr>
        <w:t>operation:</w:t>
      </w:r>
    </w:p>
    <w:p w14:paraId="3DB98F87" w14:textId="32E57F52" w:rsidR="00C264E6" w:rsidRDefault="00C264E6" w:rsidP="00B00850">
      <w:pPr>
        <w:pStyle w:val="Level3"/>
        <w:rPr>
          <w:rFonts w:ascii="Courier New" w:hAnsi="Courier New" w:cs="Courier New"/>
        </w:rPr>
      </w:pPr>
      <w:r w:rsidRPr="00EC5101">
        <w:rPr>
          <w:rFonts w:ascii="Courier New" w:hAnsi="Courier New" w:cs="Courier New"/>
        </w:rPr>
        <w:t xml:space="preserve">     </w:t>
      </w:r>
      <w:proofErr w:type="spellStart"/>
      <w:r w:rsidR="002C44F2">
        <w:rPr>
          <w:rFonts w:ascii="Courier New" w:hAnsi="Courier New" w:cs="Courier New"/>
        </w:rPr>
        <w:t>branch_addr</w:t>
      </w:r>
      <w:proofErr w:type="spellEnd"/>
      <w:r w:rsidR="002C44F2">
        <w:rPr>
          <w:rFonts w:ascii="Courier New" w:hAnsi="Courier New" w:cs="Courier New"/>
        </w:rPr>
        <w:t xml:space="preserve"> </w:t>
      </w:r>
      <w:r w:rsidR="002C44F2">
        <w:rPr>
          <w:rFonts w:ascii="Courier New" w:hAnsi="Courier New" w:cs="Courier New"/>
        </w:rPr>
        <w:sym w:font="Symbol" w:char="F0AC"/>
      </w:r>
      <w:r w:rsidR="00B00850">
        <w:rPr>
          <w:rFonts w:ascii="Courier New" w:hAnsi="Courier New" w:cs="Courier New"/>
        </w:rPr>
        <w:t xml:space="preserve"> {14{</w:t>
      </w:r>
      <w:proofErr w:type="gramStart"/>
      <w:r w:rsidR="00B00850">
        <w:rPr>
          <w:rFonts w:ascii="Courier New" w:hAnsi="Courier New" w:cs="Courier New"/>
        </w:rPr>
        <w:t>offset[</w:t>
      </w:r>
      <w:proofErr w:type="gramEnd"/>
      <w:r w:rsidR="00B00850">
        <w:rPr>
          <w:rFonts w:ascii="Courier New" w:hAnsi="Courier New" w:cs="Courier New"/>
        </w:rPr>
        <w:t>15], offset, 2’b0}}</w:t>
      </w:r>
    </w:p>
    <w:p w14:paraId="59B9B88F" w14:textId="482F2FB8" w:rsidR="00B00850" w:rsidRDefault="00B00850" w:rsidP="00B00850">
      <w:pPr>
        <w:pStyle w:val="Level3"/>
        <w:rPr>
          <w:rFonts w:ascii="Courier New" w:hAnsi="Courier New" w:cs="Courier New"/>
        </w:rPr>
      </w:pPr>
      <w:r>
        <w:rPr>
          <w:rFonts w:ascii="Courier New" w:hAnsi="Courier New" w:cs="Courier New"/>
        </w:rPr>
        <w:t xml:space="preserve">     beq: cond </w:t>
      </w:r>
      <w:r>
        <w:rPr>
          <w:rFonts w:ascii="Courier New" w:hAnsi="Courier New" w:cs="Courier New"/>
        </w:rPr>
        <w:sym w:font="Symbol" w:char="F0AC"/>
      </w:r>
      <w:r w:rsidR="002C44F2">
        <w:rPr>
          <w:rFonts w:ascii="Courier New" w:hAnsi="Courier New" w:cs="Courier New"/>
        </w:rPr>
        <w:t xml:space="preserve"> </w:t>
      </w:r>
      <w:proofErr w:type="gramStart"/>
      <w:r w:rsidR="002C44F2">
        <w:rPr>
          <w:rFonts w:ascii="Courier New" w:hAnsi="Courier New" w:cs="Courier New"/>
        </w:rPr>
        <w:t>gpr[</w:t>
      </w:r>
      <w:proofErr w:type="gramEnd"/>
      <w:r w:rsidR="002C44F2">
        <w:rPr>
          <w:rFonts w:ascii="Courier New" w:hAnsi="Courier New" w:cs="Courier New"/>
        </w:rPr>
        <w:t>rs] = gpr[rt]</w:t>
      </w:r>
    </w:p>
    <w:p w14:paraId="295233E6" w14:textId="77777777" w:rsidR="002C44F2" w:rsidRDefault="002C44F2" w:rsidP="00B00850">
      <w:pPr>
        <w:pStyle w:val="Level3"/>
        <w:rPr>
          <w:rFonts w:ascii="Courier New" w:hAnsi="Courier New" w:cs="Courier New"/>
        </w:rPr>
      </w:pPr>
    </w:p>
    <w:p w14:paraId="517D1F86" w14:textId="7D3A3360" w:rsidR="002C44F2" w:rsidRDefault="002C44F2" w:rsidP="00B00850">
      <w:pPr>
        <w:pStyle w:val="Level3"/>
        <w:rPr>
          <w:rFonts w:ascii="Courier New" w:hAnsi="Courier New" w:cs="Courier New"/>
        </w:rPr>
      </w:pPr>
      <w:r>
        <w:rPr>
          <w:rFonts w:ascii="Courier New" w:hAnsi="Courier New" w:cs="Courier New"/>
        </w:rPr>
        <w:t xml:space="preserve">     if cond then</w:t>
      </w:r>
    </w:p>
    <w:p w14:paraId="7623120D" w14:textId="77777777" w:rsidR="002C44F2" w:rsidRDefault="002C44F2" w:rsidP="00B00850">
      <w:pPr>
        <w:pStyle w:val="Level3"/>
        <w:rPr>
          <w:rFonts w:ascii="Courier New" w:hAnsi="Courier New" w:cs="Courier New"/>
        </w:rPr>
      </w:pPr>
      <w:r>
        <w:rPr>
          <w:rFonts w:ascii="Courier New" w:hAnsi="Courier New" w:cs="Courier New"/>
        </w:rPr>
        <w:t xml:space="preserve">          pc </w:t>
      </w:r>
      <w:r>
        <w:rPr>
          <w:rFonts w:ascii="Courier New" w:hAnsi="Courier New" w:cs="Courier New"/>
        </w:rPr>
        <w:sym w:font="Symbol" w:char="F0AC"/>
      </w:r>
      <w:r>
        <w:rPr>
          <w:rFonts w:ascii="Courier New" w:hAnsi="Courier New" w:cs="Courier New"/>
        </w:rPr>
        <w:t xml:space="preserve"> (pc+4+ </w:t>
      </w:r>
      <w:proofErr w:type="spellStart"/>
      <w:r>
        <w:rPr>
          <w:rFonts w:ascii="Courier New" w:hAnsi="Courier New" w:cs="Courier New"/>
        </w:rPr>
        <w:t>branch_addr</w:t>
      </w:r>
      <w:proofErr w:type="spellEnd"/>
      <w:r>
        <w:rPr>
          <w:rFonts w:ascii="Courier New" w:hAnsi="Courier New" w:cs="Courier New"/>
        </w:rPr>
        <w:t>)</w:t>
      </w:r>
    </w:p>
    <w:p w14:paraId="38F63D85" w14:textId="59A2F739" w:rsidR="002C44F2" w:rsidRDefault="002C44F2" w:rsidP="00B00850">
      <w:pPr>
        <w:pStyle w:val="Level3"/>
        <w:rPr>
          <w:rFonts w:ascii="Courier New" w:hAnsi="Courier New" w:cs="Courier New"/>
        </w:rPr>
      </w:pPr>
      <w:r>
        <w:rPr>
          <w:rFonts w:ascii="Courier New" w:hAnsi="Courier New" w:cs="Courier New"/>
        </w:rPr>
        <w:t xml:space="preserve">     end if</w:t>
      </w:r>
    </w:p>
    <w:p w14:paraId="797D9FE2" w14:textId="3A786CE4" w:rsidR="00B00850" w:rsidRPr="00EC5101" w:rsidRDefault="002C44F2" w:rsidP="00B00850">
      <w:pPr>
        <w:pStyle w:val="Level3"/>
        <w:rPr>
          <w:rFonts w:ascii="Courier New" w:hAnsi="Courier New" w:cs="Courier New"/>
        </w:rPr>
      </w:pPr>
      <w:r>
        <w:rPr>
          <w:rFonts w:ascii="Courier New" w:hAnsi="Courier New" w:cs="Courier New"/>
        </w:rPr>
        <w:tab/>
      </w:r>
    </w:p>
    <w:p w14:paraId="063871B9" w14:textId="5BF332BA" w:rsidR="00C264E6" w:rsidRDefault="002C44F2" w:rsidP="00C264E6">
      <w:pPr>
        <w:pStyle w:val="Level2"/>
        <w:rPr>
          <w:rFonts w:ascii="Courier New" w:hAnsi="Courier New" w:cs="Courier New"/>
        </w:rPr>
      </w:pPr>
      <w:r>
        <w:rPr>
          <w:rFonts w:ascii="Courier New" w:hAnsi="Courier New" w:cs="Courier New"/>
        </w:rPr>
        <w:t>exceptions:</w:t>
      </w:r>
    </w:p>
    <w:p w14:paraId="3E6F8BAA" w14:textId="3BA5B264" w:rsidR="00C264E6" w:rsidRDefault="00C264E6" w:rsidP="00C264E6">
      <w:pPr>
        <w:pStyle w:val="Level3"/>
        <w:rPr>
          <w:rFonts w:ascii="Courier New" w:hAnsi="Courier New" w:cs="Courier New"/>
        </w:rPr>
      </w:pPr>
      <w:r>
        <w:t xml:space="preserve">     </w:t>
      </w:r>
      <w:r>
        <w:rPr>
          <w:rFonts w:ascii="Courier New" w:hAnsi="Courier New" w:cs="Courier New"/>
        </w:rPr>
        <w:t xml:space="preserve">   </w:t>
      </w:r>
      <w:r w:rsidR="00B00850">
        <w:rPr>
          <w:rFonts w:ascii="Courier New" w:hAnsi="Courier New" w:cs="Courier New"/>
        </w:rPr>
        <w:t>n/a</w:t>
      </w:r>
    </w:p>
    <w:p w14:paraId="584DE135" w14:textId="77777777" w:rsidR="00C264E6" w:rsidRDefault="00C264E6" w:rsidP="00C264E6">
      <w:pPr>
        <w:pStyle w:val="Level3"/>
        <w:rPr>
          <w:rFonts w:ascii="Courier New" w:hAnsi="Courier New" w:cs="Courier New"/>
        </w:rPr>
      </w:pPr>
    </w:p>
    <w:p w14:paraId="3C3384AF" w14:textId="1BEDEE6D" w:rsidR="00C264E6" w:rsidRPr="002C44F2" w:rsidRDefault="00C264E6" w:rsidP="00C264E6">
      <w:pPr>
        <w:pStyle w:val="Level3"/>
        <w:rPr>
          <w:rFonts w:ascii="Courier New" w:hAnsi="Courier New" w:cs="Courier New"/>
          <w:b/>
          <w:bCs/>
        </w:rPr>
      </w:pPr>
      <w:r>
        <w:rPr>
          <w:rFonts w:ascii="Courier New" w:hAnsi="Courier New" w:cs="Courier New"/>
          <w:b/>
          <w:bCs/>
        </w:rPr>
        <w:t>programming notes:</w:t>
      </w:r>
    </w:p>
    <w:p w14:paraId="0BBCD991" w14:textId="77777777" w:rsidR="00C264E6" w:rsidRDefault="00C264E6" w:rsidP="00C264E6">
      <w:pPr>
        <w:pStyle w:val="Level3"/>
        <w:rPr>
          <w:rFonts w:ascii="Courier New" w:hAnsi="Courier New" w:cs="Courier New"/>
        </w:rPr>
      </w:pPr>
    </w:p>
    <w:p w14:paraId="66F33F67" w14:textId="6F466D3D" w:rsidR="00C264E6" w:rsidRDefault="002C44F2" w:rsidP="00C264E6">
      <w:pPr>
        <w:pStyle w:val="Level3"/>
        <w:rPr>
          <w:rFonts w:ascii="Courier New" w:hAnsi="Courier New" w:cs="Courier New"/>
          <w:b/>
          <w:bCs/>
        </w:rPr>
      </w:pPr>
      <w:r>
        <w:rPr>
          <w:rFonts w:ascii="Courier New" w:hAnsi="Courier New" w:cs="Courier New"/>
          <w:b/>
          <w:bCs/>
        </w:rPr>
        <w:t>example</w:t>
      </w:r>
      <w:r w:rsidR="00C264E6">
        <w:rPr>
          <w:rFonts w:ascii="Courier New" w:hAnsi="Courier New" w:cs="Courier New"/>
          <w:b/>
          <w:bCs/>
        </w:rPr>
        <w:t>:</w:t>
      </w:r>
    </w:p>
    <w:p w14:paraId="1CD4474F" w14:textId="77777777" w:rsidR="00C264E6" w:rsidRDefault="00C264E6" w:rsidP="00C264E6">
      <w:pPr>
        <w:pStyle w:val="Level3"/>
        <w:rPr>
          <w:rFonts w:ascii="Courier New" w:hAnsi="Courier New" w:cs="Courier New"/>
          <w:b/>
          <w:bCs/>
        </w:rPr>
      </w:pPr>
    </w:p>
    <w:p w14:paraId="16C062F7" w14:textId="7BD9C274" w:rsidR="00C264E6" w:rsidRPr="00EC5101" w:rsidRDefault="00C264E6" w:rsidP="00C264E6">
      <w:pPr>
        <w:pStyle w:val="Level3"/>
        <w:rPr>
          <w:rFonts w:ascii="Courier New" w:hAnsi="Courier New" w:cs="Courier New"/>
        </w:rPr>
      </w:pPr>
      <w:bookmarkStart w:id="0" w:name="_GoBack"/>
      <w:bookmarkEnd w:id="0"/>
    </w:p>
    <w:p w14:paraId="75255599" w14:textId="77777777" w:rsidR="00EC5101" w:rsidRPr="00EC5101" w:rsidRDefault="00EC5101" w:rsidP="00EC5101">
      <w:pPr>
        <w:pStyle w:val="Level2"/>
        <w:rPr>
          <w:rFonts w:ascii="Courier New" w:hAnsi="Courier New" w:cs="Courier New"/>
        </w:rPr>
      </w:pPr>
    </w:p>
    <w:sectPr w:rsidR="00EC5101" w:rsidRPr="00EC5101" w:rsidSect="0010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D3D8F"/>
    <w:multiLevelType w:val="hybridMultilevel"/>
    <w:tmpl w:val="9628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26550"/>
    <w:multiLevelType w:val="hybridMultilevel"/>
    <w:tmpl w:val="E846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applyBreakingRules/>
    <w:compatSetting w:name="compatibilityMode" w:uri="http://schemas.microsoft.com/office/word" w:val="12"/>
  </w:compat>
  <w:rsids>
    <w:rsidRoot w:val="0010368E"/>
    <w:rsid w:val="00002AFF"/>
    <w:rsid w:val="00004797"/>
    <w:rsid w:val="0001424F"/>
    <w:rsid w:val="00020077"/>
    <w:rsid w:val="00020B54"/>
    <w:rsid w:val="0002515D"/>
    <w:rsid w:val="00025FF7"/>
    <w:rsid w:val="00027C98"/>
    <w:rsid w:val="00027E39"/>
    <w:rsid w:val="000306B6"/>
    <w:rsid w:val="00030A22"/>
    <w:rsid w:val="00030C11"/>
    <w:rsid w:val="00032986"/>
    <w:rsid w:val="000353B9"/>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68E"/>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989"/>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4BE"/>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4F2"/>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703"/>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07A7"/>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3191"/>
    <w:rsid w:val="009840DA"/>
    <w:rsid w:val="00984558"/>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57070"/>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0850"/>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26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1FB4"/>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5101"/>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17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Web 3" w:semiHidden="0" w:unhideWhenUsed="0"/>
    <w:lsdException w:name="Table Grid" w:semiHidden="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table" w:styleId="TableGrid">
    <w:name w:val="Table Grid"/>
    <w:basedOn w:val="TableNormal"/>
    <w:rsid w:val="009831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C264E6"/>
    <w:pPr>
      <w:pBdr>
        <w:top w:val="single" w:sz="4" w:space="10" w:color="4F81BD" w:themeColor="accent1"/>
        <w:bottom w:val="single" w:sz="4" w:space="10" w:color="4F81BD" w:themeColor="accent1"/>
      </w:pBdr>
      <w:spacing w:before="360" w:after="360" w:line="259" w:lineRule="auto"/>
      <w:ind w:left="864" w:right="864"/>
      <w:jc w:val="center"/>
    </w:pPr>
    <w:rPr>
      <w:rFonts w:eastAsiaTheme="minorHAnsi" w:cstheme="minorBidi"/>
      <w:i/>
      <w:iCs/>
      <w:color w:val="4F81BD" w:themeColor="accent1"/>
      <w:sz w:val="22"/>
      <w:szCs w:val="22"/>
    </w:rPr>
  </w:style>
  <w:style w:type="character" w:customStyle="1" w:styleId="IntenseQuoteChar">
    <w:name w:val="Intense Quote Char"/>
    <w:basedOn w:val="DefaultParagraphFont"/>
    <w:link w:val="IntenseQuote"/>
    <w:uiPriority w:val="30"/>
    <w:rsid w:val="00C264E6"/>
    <w:rPr>
      <w:rFonts w:asciiTheme="minorHAnsi" w:eastAsiaTheme="minorHAnsi" w:hAnsiTheme="minorHAnsi" w:cstheme="minorBidi"/>
      <w:i/>
      <w:i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es\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90C4C729924098B70F5FFDB6868C94"/>
        <w:category>
          <w:name w:val="General"/>
          <w:gallery w:val="placeholder"/>
        </w:category>
        <w:types>
          <w:type w:val="bbPlcHdr"/>
        </w:types>
        <w:behaviors>
          <w:behavior w:val="content"/>
        </w:behaviors>
        <w:guid w:val="{EC53DD9F-FBA1-4328-B99E-FE0D2C670098}"/>
      </w:docPartPr>
      <w:docPartBody>
        <w:p w:rsidR="00562A50" w:rsidRDefault="000231DA">
          <w:pPr>
            <w:pStyle w:val="1490C4C729924098B70F5FFDB6868C94"/>
          </w:pPr>
          <w:r>
            <w:rPr>
              <w:webHidden/>
            </w:rPr>
            <w:t>#</w:t>
          </w:r>
        </w:p>
      </w:docPartBody>
    </w:docPart>
    <w:docPart>
      <w:docPartPr>
        <w:name w:val="D9FBD2F1AD0D4169A7D79581AF4204EC"/>
        <w:category>
          <w:name w:val="General"/>
          <w:gallery w:val="placeholder"/>
        </w:category>
        <w:types>
          <w:type w:val="bbPlcHdr"/>
        </w:types>
        <w:behaviors>
          <w:behavior w:val="content"/>
        </w:behaviors>
        <w:guid w:val="{EACE00AD-439D-4854-B893-849FF926841B}"/>
      </w:docPartPr>
      <w:docPartBody>
        <w:p w:rsidR="00562A50" w:rsidRDefault="000231DA">
          <w:pPr>
            <w:pStyle w:val="D9FBD2F1AD0D4169A7D79581AF4204EC"/>
          </w:pPr>
          <w:r>
            <w:rPr>
              <w:webHidden/>
            </w:rPr>
            <w:t>#</w:t>
          </w:r>
        </w:p>
      </w:docPartBody>
    </w:docPart>
    <w:docPart>
      <w:docPartPr>
        <w:name w:val="72B4DF93E283496E9415A019B9918C72"/>
        <w:category>
          <w:name w:val="General"/>
          <w:gallery w:val="placeholder"/>
        </w:category>
        <w:types>
          <w:type w:val="bbPlcHdr"/>
        </w:types>
        <w:behaviors>
          <w:behavior w:val="content"/>
        </w:behaviors>
        <w:guid w:val="{4BE12F0B-AA8C-465F-971E-CA9EC29C74E1}"/>
      </w:docPartPr>
      <w:docPartBody>
        <w:p w:rsidR="00562A50" w:rsidRDefault="000231DA">
          <w:pPr>
            <w:pStyle w:val="72B4DF93E283496E9415A019B9918C72"/>
          </w:pPr>
          <w:r>
            <w:rPr>
              <w:webHidden/>
            </w:rPr>
            <w:t>#</w:t>
          </w:r>
        </w:p>
      </w:docPartBody>
    </w:docPart>
    <w:docPart>
      <w:docPartPr>
        <w:name w:val="12E733D7C89643AE85F4B8AE114DB08E"/>
        <w:category>
          <w:name w:val="General"/>
          <w:gallery w:val="placeholder"/>
        </w:category>
        <w:types>
          <w:type w:val="bbPlcHdr"/>
        </w:types>
        <w:behaviors>
          <w:behavior w:val="content"/>
        </w:behaviors>
        <w:guid w:val="{4666D67E-4982-480C-82ED-A31A78C79778}"/>
      </w:docPartPr>
      <w:docPartBody>
        <w:p w:rsidR="00562A50" w:rsidRDefault="000231DA">
          <w:pPr>
            <w:pStyle w:val="12E733D7C89643AE85F4B8AE114DB08E"/>
          </w:pPr>
          <w:r>
            <w:rPr>
              <w:webHidden/>
            </w:rPr>
            <w:t>#</w:t>
          </w:r>
        </w:p>
      </w:docPartBody>
    </w:docPart>
    <w:docPart>
      <w:docPartPr>
        <w:name w:val="8290126E2B5B46BD80C7A65E082C775C"/>
        <w:category>
          <w:name w:val="General"/>
          <w:gallery w:val="placeholder"/>
        </w:category>
        <w:types>
          <w:type w:val="bbPlcHdr"/>
        </w:types>
        <w:behaviors>
          <w:behavior w:val="content"/>
        </w:behaviors>
        <w:guid w:val="{6BB97289-ECFB-40E2-9C9A-0E2013B96D83}"/>
      </w:docPartPr>
      <w:docPartBody>
        <w:p w:rsidR="00562A50" w:rsidRDefault="000231DA">
          <w:pPr>
            <w:pStyle w:val="8290126E2B5B46BD80C7A65E082C775C"/>
          </w:pPr>
          <w:r>
            <w:rPr>
              <w:webHidden/>
            </w:rPr>
            <w:t>#</w:t>
          </w:r>
        </w:p>
      </w:docPartBody>
    </w:docPart>
    <w:docPart>
      <w:docPartPr>
        <w:name w:val="3B66B59879A940498675EF0646FFD21C"/>
        <w:category>
          <w:name w:val="General"/>
          <w:gallery w:val="placeholder"/>
        </w:category>
        <w:types>
          <w:type w:val="bbPlcHdr"/>
        </w:types>
        <w:behaviors>
          <w:behavior w:val="content"/>
        </w:behaviors>
        <w:guid w:val="{FBEDC19B-6993-432D-BD79-0735F26AAEFF}"/>
      </w:docPartPr>
      <w:docPartBody>
        <w:p w:rsidR="00562A50" w:rsidRDefault="000231DA">
          <w:pPr>
            <w:pStyle w:val="3B66B59879A940498675EF0646FFD21C"/>
          </w:pPr>
          <w:r>
            <w:rPr>
              <w:webHidden/>
            </w:rPr>
            <w:t>#</w:t>
          </w:r>
        </w:p>
      </w:docPartBody>
    </w:docPart>
    <w:docPart>
      <w:docPartPr>
        <w:name w:val="A33DE81D296D4355B8D7F3FA15A505CE"/>
        <w:category>
          <w:name w:val="General"/>
          <w:gallery w:val="placeholder"/>
        </w:category>
        <w:types>
          <w:type w:val="bbPlcHdr"/>
        </w:types>
        <w:behaviors>
          <w:behavior w:val="content"/>
        </w:behaviors>
        <w:guid w:val="{D7F9A26A-7A09-4A6F-9016-C16CBF540909}"/>
      </w:docPartPr>
      <w:docPartBody>
        <w:p w:rsidR="00562A50" w:rsidRDefault="000231DA">
          <w:pPr>
            <w:pStyle w:val="A33DE81D296D4355B8D7F3FA15A505CE"/>
          </w:pPr>
          <w:r>
            <w:rPr>
              <w:webHidden/>
            </w:rPr>
            <w:t>#</w:t>
          </w:r>
        </w:p>
      </w:docPartBody>
    </w:docPart>
    <w:docPart>
      <w:docPartPr>
        <w:name w:val="BED3A0CEE18A40FDA10DC98B9B9E60D2"/>
        <w:category>
          <w:name w:val="General"/>
          <w:gallery w:val="placeholder"/>
        </w:category>
        <w:types>
          <w:type w:val="bbPlcHdr"/>
        </w:types>
        <w:behaviors>
          <w:behavior w:val="content"/>
        </w:behaviors>
        <w:guid w:val="{1FB22948-569B-44B3-B4BB-ED719675F6F3}"/>
      </w:docPartPr>
      <w:docPartBody>
        <w:p w:rsidR="00562A50" w:rsidRDefault="000231DA">
          <w:pPr>
            <w:pStyle w:val="BED3A0CEE18A40FDA10DC98B9B9E60D2"/>
          </w:pPr>
          <w:r>
            <w:rPr>
              <w:webHidden/>
            </w:rPr>
            <w:t>#</w:t>
          </w:r>
        </w:p>
      </w:docPartBody>
    </w:docPart>
    <w:docPart>
      <w:docPartPr>
        <w:name w:val="BA4A9E17DDA84A3E82A6F0573C0F1F14"/>
        <w:category>
          <w:name w:val="General"/>
          <w:gallery w:val="placeholder"/>
        </w:category>
        <w:types>
          <w:type w:val="bbPlcHdr"/>
        </w:types>
        <w:behaviors>
          <w:behavior w:val="content"/>
        </w:behaviors>
        <w:guid w:val="{94C9284C-91D3-404A-A672-5802385D7B52}"/>
      </w:docPartPr>
      <w:docPartBody>
        <w:p w:rsidR="00562A50" w:rsidRDefault="000231DA">
          <w:pPr>
            <w:pStyle w:val="BA4A9E17DDA84A3E82A6F0573C0F1F14"/>
          </w:pPr>
          <w:r>
            <w:rPr>
              <w:webHidden/>
            </w:rPr>
            <w:t>#</w:t>
          </w:r>
        </w:p>
      </w:docPartBody>
    </w:docPart>
    <w:docPart>
      <w:docPartPr>
        <w:name w:val="894095AF8B434B2DA746DC6A710FA037"/>
        <w:category>
          <w:name w:val="General"/>
          <w:gallery w:val="placeholder"/>
        </w:category>
        <w:types>
          <w:type w:val="bbPlcHdr"/>
        </w:types>
        <w:behaviors>
          <w:behavior w:val="content"/>
        </w:behaviors>
        <w:guid w:val="{AEDA7CEA-26B2-4C83-9D5F-46986244ECDB}"/>
      </w:docPartPr>
      <w:docPartBody>
        <w:p w:rsidR="00562A50" w:rsidRDefault="000231DA">
          <w:pPr>
            <w:pStyle w:val="894095AF8B434B2DA746DC6A710FA037"/>
          </w:pPr>
          <w:r>
            <w:rPr>
              <w:webHidden/>
            </w:rPr>
            <w:t>#</w:t>
          </w:r>
        </w:p>
      </w:docPartBody>
    </w:docPart>
    <w:docPart>
      <w:docPartPr>
        <w:name w:val="745504458A9F46BBA61F80C178565C2F"/>
        <w:category>
          <w:name w:val="General"/>
          <w:gallery w:val="placeholder"/>
        </w:category>
        <w:types>
          <w:type w:val="bbPlcHdr"/>
        </w:types>
        <w:behaviors>
          <w:behavior w:val="content"/>
        </w:behaviors>
        <w:guid w:val="{AEBE8F50-27C7-439D-9DB4-E4CD9CBE451A}"/>
      </w:docPartPr>
      <w:docPartBody>
        <w:p w:rsidR="00562A50" w:rsidRDefault="000231DA">
          <w:pPr>
            <w:pStyle w:val="745504458A9F46BBA61F80C178565C2F"/>
          </w:pPr>
          <w:r>
            <w:rPr>
              <w:webHidden/>
            </w:rPr>
            <w:t>#</w:t>
          </w:r>
        </w:p>
      </w:docPartBody>
    </w:docPart>
    <w:docPart>
      <w:docPartPr>
        <w:name w:val="0BFE627691154A568366F510FAEF600F"/>
        <w:category>
          <w:name w:val="General"/>
          <w:gallery w:val="placeholder"/>
        </w:category>
        <w:types>
          <w:type w:val="bbPlcHdr"/>
        </w:types>
        <w:behaviors>
          <w:behavior w:val="content"/>
        </w:behaviors>
        <w:guid w:val="{AF343716-6E36-46D6-BEA3-A27D11038592}"/>
      </w:docPartPr>
      <w:docPartBody>
        <w:p w:rsidR="00562A50" w:rsidRDefault="000231DA" w:rsidP="000231DA">
          <w:pPr>
            <w:pStyle w:val="0BFE627691154A568366F510FAEF600F"/>
          </w:pPr>
          <w:r>
            <w:rPr>
              <w:webHidden/>
            </w:rPr>
            <w:t>#</w:t>
          </w:r>
        </w:p>
      </w:docPartBody>
    </w:docPart>
    <w:docPart>
      <w:docPartPr>
        <w:name w:val="180C578917F54B578FDFB6C9998DE20F"/>
        <w:category>
          <w:name w:val="General"/>
          <w:gallery w:val="placeholder"/>
        </w:category>
        <w:types>
          <w:type w:val="bbPlcHdr"/>
        </w:types>
        <w:behaviors>
          <w:behavior w:val="content"/>
        </w:behaviors>
        <w:guid w:val="{4650D75D-757F-4939-AE9A-30E3B92D8ECB}"/>
      </w:docPartPr>
      <w:docPartBody>
        <w:p w:rsidR="00562A50" w:rsidRDefault="000231DA" w:rsidP="000231DA">
          <w:pPr>
            <w:pStyle w:val="180C578917F54B578FDFB6C9998DE20F"/>
          </w:pPr>
          <w:r>
            <w:rPr>
              <w:webHidden/>
            </w:rPr>
            <w:t>#</w:t>
          </w:r>
        </w:p>
      </w:docPartBody>
    </w:docPart>
    <w:docPart>
      <w:docPartPr>
        <w:name w:val="619E0E49AD0F4C7F85C0139BCDB3B9CF"/>
        <w:category>
          <w:name w:val="General"/>
          <w:gallery w:val="placeholder"/>
        </w:category>
        <w:types>
          <w:type w:val="bbPlcHdr"/>
        </w:types>
        <w:behaviors>
          <w:behavior w:val="content"/>
        </w:behaviors>
        <w:guid w:val="{85A2C528-7654-4329-AF7D-F5A98D7CBE0C}"/>
      </w:docPartPr>
      <w:docPartBody>
        <w:p w:rsidR="00562A50" w:rsidRDefault="000231DA" w:rsidP="000231DA">
          <w:pPr>
            <w:pStyle w:val="619E0E49AD0F4C7F85C0139BCDB3B9CF"/>
          </w:pPr>
          <w:r>
            <w:rPr>
              <w:webHidden/>
            </w:rPr>
            <w:t>#</w:t>
          </w:r>
        </w:p>
      </w:docPartBody>
    </w:docPart>
    <w:docPart>
      <w:docPartPr>
        <w:name w:val="E790FCC721494A7385765EA614BC3875"/>
        <w:category>
          <w:name w:val="General"/>
          <w:gallery w:val="placeholder"/>
        </w:category>
        <w:types>
          <w:type w:val="bbPlcHdr"/>
        </w:types>
        <w:behaviors>
          <w:behavior w:val="content"/>
        </w:behaviors>
        <w:guid w:val="{93544F52-F2BD-4535-A9F2-4C9C1ECF870A}"/>
      </w:docPartPr>
      <w:docPartBody>
        <w:p w:rsidR="00562A50" w:rsidRDefault="000231DA" w:rsidP="000231DA">
          <w:pPr>
            <w:pStyle w:val="E790FCC721494A7385765EA614BC3875"/>
          </w:pPr>
          <w:r>
            <w:rPr>
              <w:webHidden/>
            </w:rPr>
            <w:t>#</w:t>
          </w:r>
        </w:p>
      </w:docPartBody>
    </w:docPart>
    <w:docPart>
      <w:docPartPr>
        <w:name w:val="78F1A1AEAD6C4AC682A265ADFCAF80E7"/>
        <w:category>
          <w:name w:val="General"/>
          <w:gallery w:val="placeholder"/>
        </w:category>
        <w:types>
          <w:type w:val="bbPlcHdr"/>
        </w:types>
        <w:behaviors>
          <w:behavior w:val="content"/>
        </w:behaviors>
        <w:guid w:val="{3BCB2976-E21A-4501-882D-BCBD72A6D69E}"/>
      </w:docPartPr>
      <w:docPartBody>
        <w:p w:rsidR="00562A50" w:rsidRDefault="000231DA" w:rsidP="000231DA">
          <w:pPr>
            <w:pStyle w:val="78F1A1AEAD6C4AC682A265ADFCAF80E7"/>
          </w:pPr>
          <w:r>
            <w:rPr>
              <w:webHidden/>
            </w:rPr>
            <w:t>#</w:t>
          </w:r>
        </w:p>
      </w:docPartBody>
    </w:docPart>
    <w:docPart>
      <w:docPartPr>
        <w:name w:val="7D674A17B71C44439EF8CBEB7856886C"/>
        <w:category>
          <w:name w:val="General"/>
          <w:gallery w:val="placeholder"/>
        </w:category>
        <w:types>
          <w:type w:val="bbPlcHdr"/>
        </w:types>
        <w:behaviors>
          <w:behavior w:val="content"/>
        </w:behaviors>
        <w:guid w:val="{40509736-A2DA-4978-A57D-1758EA6150E4}"/>
      </w:docPartPr>
      <w:docPartBody>
        <w:p w:rsidR="00562A50" w:rsidRDefault="000231DA" w:rsidP="000231DA">
          <w:pPr>
            <w:pStyle w:val="7D674A17B71C44439EF8CBEB7856886C"/>
          </w:pPr>
          <w:r>
            <w:rPr>
              <w:webHidden/>
            </w:rPr>
            <w:t>#</w:t>
          </w:r>
        </w:p>
      </w:docPartBody>
    </w:docPart>
    <w:docPart>
      <w:docPartPr>
        <w:name w:val="8F0D53E11EEB443EA1ED7D1E3C5711BA"/>
        <w:category>
          <w:name w:val="General"/>
          <w:gallery w:val="placeholder"/>
        </w:category>
        <w:types>
          <w:type w:val="bbPlcHdr"/>
        </w:types>
        <w:behaviors>
          <w:behavior w:val="content"/>
        </w:behaviors>
        <w:guid w:val="{BA90DB36-3FF2-42D1-80F6-4F81DE2585DC}"/>
      </w:docPartPr>
      <w:docPartBody>
        <w:p w:rsidR="00562A50" w:rsidRDefault="000231DA" w:rsidP="000231DA">
          <w:pPr>
            <w:pStyle w:val="8F0D53E11EEB443EA1ED7D1E3C5711BA"/>
          </w:pPr>
          <w:r>
            <w:rPr>
              <w:webHidden/>
            </w:rPr>
            <w:t>#</w:t>
          </w:r>
        </w:p>
      </w:docPartBody>
    </w:docPart>
    <w:docPart>
      <w:docPartPr>
        <w:name w:val="5F60850641A04335A4E878D34B979B66"/>
        <w:category>
          <w:name w:val="General"/>
          <w:gallery w:val="placeholder"/>
        </w:category>
        <w:types>
          <w:type w:val="bbPlcHdr"/>
        </w:types>
        <w:behaviors>
          <w:behavior w:val="content"/>
        </w:behaviors>
        <w:guid w:val="{76F539BE-4B22-46CC-9FE0-B32A1535A743}"/>
      </w:docPartPr>
      <w:docPartBody>
        <w:p w:rsidR="00562A50" w:rsidRDefault="000231DA" w:rsidP="000231DA">
          <w:pPr>
            <w:pStyle w:val="5F60850641A04335A4E878D34B979B66"/>
          </w:pPr>
          <w:r>
            <w:rPr>
              <w:webHidden/>
            </w:rPr>
            <w:t>#</w:t>
          </w:r>
        </w:p>
      </w:docPartBody>
    </w:docPart>
    <w:docPart>
      <w:docPartPr>
        <w:name w:val="E2EF9794BB9241178F1B266A255CBF54"/>
        <w:category>
          <w:name w:val="General"/>
          <w:gallery w:val="placeholder"/>
        </w:category>
        <w:types>
          <w:type w:val="bbPlcHdr"/>
        </w:types>
        <w:behaviors>
          <w:behavior w:val="content"/>
        </w:behaviors>
        <w:guid w:val="{D82A6A9D-61BB-4AFF-8D3A-1F06D80AD11D}"/>
      </w:docPartPr>
      <w:docPartBody>
        <w:p w:rsidR="00562A50" w:rsidRDefault="000231DA" w:rsidP="000231DA">
          <w:pPr>
            <w:pStyle w:val="E2EF9794BB9241178F1B266A255CBF54"/>
          </w:pPr>
          <w:r>
            <w:rPr>
              <w:webHidden/>
            </w:rPr>
            <w:t>#</w:t>
          </w:r>
        </w:p>
      </w:docPartBody>
    </w:docPart>
    <w:docPart>
      <w:docPartPr>
        <w:name w:val="DF0C163DD0B549DCAB0FCDD0A8CC6672"/>
        <w:category>
          <w:name w:val="General"/>
          <w:gallery w:val="placeholder"/>
        </w:category>
        <w:types>
          <w:type w:val="bbPlcHdr"/>
        </w:types>
        <w:behaviors>
          <w:behavior w:val="content"/>
        </w:behaviors>
        <w:guid w:val="{1B1C2AF4-F786-46EA-BDF3-526CAD68A4C6}"/>
      </w:docPartPr>
      <w:docPartBody>
        <w:p w:rsidR="00562A50" w:rsidRDefault="000231DA" w:rsidP="000231DA">
          <w:pPr>
            <w:pStyle w:val="DF0C163DD0B549DCAB0FCDD0A8CC6672"/>
          </w:pPr>
          <w:r>
            <w:rPr>
              <w:webHidden/>
            </w:rPr>
            <w:t>#</w:t>
          </w:r>
        </w:p>
      </w:docPartBody>
    </w:docPart>
    <w:docPart>
      <w:docPartPr>
        <w:name w:val="CAC27237D4164ACEB55D8C767556294F"/>
        <w:category>
          <w:name w:val="General"/>
          <w:gallery w:val="placeholder"/>
        </w:category>
        <w:types>
          <w:type w:val="bbPlcHdr"/>
        </w:types>
        <w:behaviors>
          <w:behavior w:val="content"/>
        </w:behaviors>
        <w:guid w:val="{ABC9C961-2E5C-4BCA-BB4C-5E7DE50C4565}"/>
      </w:docPartPr>
      <w:docPartBody>
        <w:p w:rsidR="00562A50" w:rsidRDefault="000231DA" w:rsidP="000231DA">
          <w:pPr>
            <w:pStyle w:val="CAC27237D4164ACEB55D8C767556294F"/>
          </w:pPr>
          <w:r>
            <w:rPr>
              <w:webHidden/>
            </w:rPr>
            <w:t>#</w:t>
          </w:r>
        </w:p>
      </w:docPartBody>
    </w:docPart>
    <w:docPart>
      <w:docPartPr>
        <w:name w:val="E66EAF850DBE4818B8C823B16F89DC22"/>
        <w:category>
          <w:name w:val="General"/>
          <w:gallery w:val="placeholder"/>
        </w:category>
        <w:types>
          <w:type w:val="bbPlcHdr"/>
        </w:types>
        <w:behaviors>
          <w:behavior w:val="content"/>
        </w:behaviors>
        <w:guid w:val="{662E1AE3-0DFA-4DED-837B-CA861CF8EC07}"/>
      </w:docPartPr>
      <w:docPartBody>
        <w:p w:rsidR="00562A50" w:rsidRDefault="000231DA" w:rsidP="000231DA">
          <w:pPr>
            <w:pStyle w:val="E66EAF850DBE4818B8C823B16F89DC22"/>
          </w:pPr>
          <w:r>
            <w:rPr>
              <w:webHidden/>
            </w:rPr>
            <w:t>#</w:t>
          </w:r>
        </w:p>
      </w:docPartBody>
    </w:docPart>
    <w:docPart>
      <w:docPartPr>
        <w:name w:val="39615A2C43ED48FBBD56A8426427AA78"/>
        <w:category>
          <w:name w:val="General"/>
          <w:gallery w:val="placeholder"/>
        </w:category>
        <w:types>
          <w:type w:val="bbPlcHdr"/>
        </w:types>
        <w:behaviors>
          <w:behavior w:val="content"/>
        </w:behaviors>
        <w:guid w:val="{C9C31F5B-68B1-49D1-BB48-97AB69354201}"/>
      </w:docPartPr>
      <w:docPartBody>
        <w:p w:rsidR="00562A50" w:rsidRDefault="000231DA" w:rsidP="000231DA">
          <w:pPr>
            <w:pStyle w:val="39615A2C43ED48FBBD56A8426427AA78"/>
          </w:pPr>
          <w:r>
            <w:rPr>
              <w:webHidden/>
            </w:rPr>
            <w:t>#</w:t>
          </w:r>
        </w:p>
      </w:docPartBody>
    </w:docPart>
    <w:docPart>
      <w:docPartPr>
        <w:name w:val="43E2FB2688DE4583ABACF648FE6CB2AC"/>
        <w:category>
          <w:name w:val="General"/>
          <w:gallery w:val="placeholder"/>
        </w:category>
        <w:types>
          <w:type w:val="bbPlcHdr"/>
        </w:types>
        <w:behaviors>
          <w:behavior w:val="content"/>
        </w:behaviors>
        <w:guid w:val="{E9E63310-0D5F-4497-9B57-7CF04EF18EC9}"/>
      </w:docPartPr>
      <w:docPartBody>
        <w:p w:rsidR="00562A50" w:rsidRDefault="000231DA" w:rsidP="000231DA">
          <w:pPr>
            <w:pStyle w:val="43E2FB2688DE4583ABACF648FE6CB2AC"/>
          </w:pPr>
          <w:r>
            <w:rPr>
              <w:webHidden/>
            </w:rPr>
            <w:t>#</w:t>
          </w:r>
        </w:p>
      </w:docPartBody>
    </w:docPart>
    <w:docPart>
      <w:docPartPr>
        <w:name w:val="1D60F82F61204C68A10862480B495C59"/>
        <w:category>
          <w:name w:val="General"/>
          <w:gallery w:val="placeholder"/>
        </w:category>
        <w:types>
          <w:type w:val="bbPlcHdr"/>
        </w:types>
        <w:behaviors>
          <w:behavior w:val="content"/>
        </w:behaviors>
        <w:guid w:val="{4AF0BA28-D55D-4327-8274-0328857E1D57}"/>
      </w:docPartPr>
      <w:docPartBody>
        <w:p w:rsidR="00562A50" w:rsidRDefault="000231DA" w:rsidP="000231DA">
          <w:pPr>
            <w:pStyle w:val="1D60F82F61204C68A10862480B495C59"/>
          </w:pPr>
          <w:r>
            <w:rPr>
              <w:webHidden/>
            </w:rPr>
            <w:t>#</w:t>
          </w:r>
        </w:p>
      </w:docPartBody>
    </w:docPart>
    <w:docPart>
      <w:docPartPr>
        <w:name w:val="9EBD3077564E45F2B02F5D7FE1104334"/>
        <w:category>
          <w:name w:val="General"/>
          <w:gallery w:val="placeholder"/>
        </w:category>
        <w:types>
          <w:type w:val="bbPlcHdr"/>
        </w:types>
        <w:behaviors>
          <w:behavior w:val="content"/>
        </w:behaviors>
        <w:guid w:val="{63B055D3-FA77-429C-8704-8880AA4AE5C4}"/>
      </w:docPartPr>
      <w:docPartBody>
        <w:p w:rsidR="00562A50" w:rsidRDefault="000231DA" w:rsidP="000231DA">
          <w:pPr>
            <w:pStyle w:val="9EBD3077564E45F2B02F5D7FE1104334"/>
          </w:pPr>
          <w:r>
            <w:rPr>
              <w:webHidden/>
            </w:rPr>
            <w:t>#</w:t>
          </w:r>
        </w:p>
      </w:docPartBody>
    </w:docPart>
    <w:docPart>
      <w:docPartPr>
        <w:name w:val="258265DF7D7644E4898FD65B4CA49B05"/>
        <w:category>
          <w:name w:val="General"/>
          <w:gallery w:val="placeholder"/>
        </w:category>
        <w:types>
          <w:type w:val="bbPlcHdr"/>
        </w:types>
        <w:behaviors>
          <w:behavior w:val="content"/>
        </w:behaviors>
        <w:guid w:val="{9E5B5FDD-CAA6-4BD8-8AF1-BFB25C9FB78F}"/>
      </w:docPartPr>
      <w:docPartBody>
        <w:p w:rsidR="00562A50" w:rsidRDefault="000231DA" w:rsidP="000231DA">
          <w:pPr>
            <w:pStyle w:val="258265DF7D7644E4898FD65B4CA49B05"/>
          </w:pPr>
          <w:r>
            <w:rPr>
              <w:webHidden/>
            </w:rPr>
            <w:t>#</w:t>
          </w:r>
        </w:p>
      </w:docPartBody>
    </w:docPart>
    <w:docPart>
      <w:docPartPr>
        <w:name w:val="E369C538B628484F8DF00E10287B2C37"/>
        <w:category>
          <w:name w:val="General"/>
          <w:gallery w:val="placeholder"/>
        </w:category>
        <w:types>
          <w:type w:val="bbPlcHdr"/>
        </w:types>
        <w:behaviors>
          <w:behavior w:val="content"/>
        </w:behaviors>
        <w:guid w:val="{42549B09-D1FA-420C-859E-9A93DA90ED42}"/>
      </w:docPartPr>
      <w:docPartBody>
        <w:p w:rsidR="00562A50" w:rsidRDefault="000231DA" w:rsidP="000231DA">
          <w:pPr>
            <w:pStyle w:val="E369C538B628484F8DF00E10287B2C37"/>
          </w:pPr>
          <w:r>
            <w:rPr>
              <w:webHidden/>
            </w:rPr>
            <w:t>#</w:t>
          </w:r>
        </w:p>
      </w:docPartBody>
    </w:docPart>
    <w:docPart>
      <w:docPartPr>
        <w:name w:val="EE9A706AA8294198A417017B3D901DAD"/>
        <w:category>
          <w:name w:val="General"/>
          <w:gallery w:val="placeholder"/>
        </w:category>
        <w:types>
          <w:type w:val="bbPlcHdr"/>
        </w:types>
        <w:behaviors>
          <w:behavior w:val="content"/>
        </w:behaviors>
        <w:guid w:val="{1A1C888B-E505-4500-8C59-5A062944FA9D}"/>
      </w:docPartPr>
      <w:docPartBody>
        <w:p w:rsidR="00562A50" w:rsidRDefault="000231DA" w:rsidP="000231DA">
          <w:pPr>
            <w:pStyle w:val="EE9A706AA8294198A417017B3D901DAD"/>
          </w:pPr>
          <w:r>
            <w:rPr>
              <w:webHidden/>
            </w:rPr>
            <w:t>#</w:t>
          </w:r>
        </w:p>
      </w:docPartBody>
    </w:docPart>
    <w:docPart>
      <w:docPartPr>
        <w:name w:val="57B6FE4B60C748648BB63AD152F86EDB"/>
        <w:category>
          <w:name w:val="General"/>
          <w:gallery w:val="placeholder"/>
        </w:category>
        <w:types>
          <w:type w:val="bbPlcHdr"/>
        </w:types>
        <w:behaviors>
          <w:behavior w:val="content"/>
        </w:behaviors>
        <w:guid w:val="{5F2E90EC-3124-498E-A12F-3035BD286201}"/>
      </w:docPartPr>
      <w:docPartBody>
        <w:p w:rsidR="00562A50" w:rsidRDefault="000231DA" w:rsidP="000231DA">
          <w:pPr>
            <w:pStyle w:val="57B6FE4B60C748648BB63AD152F86EDB"/>
          </w:pPr>
          <w:r>
            <w:rPr>
              <w:webHidden/>
            </w:rPr>
            <w:t>#</w:t>
          </w:r>
        </w:p>
      </w:docPartBody>
    </w:docPart>
    <w:docPart>
      <w:docPartPr>
        <w:name w:val="736EB517CE794B1A9B26846A5F16285F"/>
        <w:category>
          <w:name w:val="General"/>
          <w:gallery w:val="placeholder"/>
        </w:category>
        <w:types>
          <w:type w:val="bbPlcHdr"/>
        </w:types>
        <w:behaviors>
          <w:behavior w:val="content"/>
        </w:behaviors>
        <w:guid w:val="{EB984901-F934-4183-986A-25DA4806A3DE}"/>
      </w:docPartPr>
      <w:docPartBody>
        <w:p w:rsidR="00562A50" w:rsidRDefault="000231DA" w:rsidP="000231DA">
          <w:pPr>
            <w:pStyle w:val="736EB517CE794B1A9B26846A5F16285F"/>
          </w:pPr>
          <w:r>
            <w:rPr>
              <w:webHidden/>
            </w:rPr>
            <w:t>#</w:t>
          </w:r>
        </w:p>
      </w:docPartBody>
    </w:docPart>
    <w:docPart>
      <w:docPartPr>
        <w:name w:val="E4077EABADBA4B5D938492A086042643"/>
        <w:category>
          <w:name w:val="General"/>
          <w:gallery w:val="placeholder"/>
        </w:category>
        <w:types>
          <w:type w:val="bbPlcHdr"/>
        </w:types>
        <w:behaviors>
          <w:behavior w:val="content"/>
        </w:behaviors>
        <w:guid w:val="{7581C224-40D5-4378-AF72-DF99D713D752}"/>
      </w:docPartPr>
      <w:docPartBody>
        <w:p w:rsidR="00562A50" w:rsidRDefault="000231DA" w:rsidP="000231DA">
          <w:pPr>
            <w:pStyle w:val="E4077EABADBA4B5D938492A086042643"/>
          </w:pPr>
          <w:r>
            <w:rPr>
              <w:webHidden/>
            </w:rPr>
            <w:t>#</w:t>
          </w:r>
        </w:p>
      </w:docPartBody>
    </w:docPart>
    <w:docPart>
      <w:docPartPr>
        <w:name w:val="538F3479F9B44DA1B563AD11170596B7"/>
        <w:category>
          <w:name w:val="General"/>
          <w:gallery w:val="placeholder"/>
        </w:category>
        <w:types>
          <w:type w:val="bbPlcHdr"/>
        </w:types>
        <w:behaviors>
          <w:behavior w:val="content"/>
        </w:behaviors>
        <w:guid w:val="{40E0C511-F878-46B7-9D5A-3637A146E2D4}"/>
      </w:docPartPr>
      <w:docPartBody>
        <w:p w:rsidR="00562A50" w:rsidRDefault="000231DA" w:rsidP="000231DA">
          <w:pPr>
            <w:pStyle w:val="538F3479F9B44DA1B563AD11170596B7"/>
          </w:pPr>
          <w:r>
            <w:rPr>
              <w:webHidden/>
            </w:rPr>
            <w:t>#</w:t>
          </w:r>
        </w:p>
      </w:docPartBody>
    </w:docPart>
    <w:docPart>
      <w:docPartPr>
        <w:name w:val="A547DD2C05FA4811A39A62FB984CBEC2"/>
        <w:category>
          <w:name w:val="General"/>
          <w:gallery w:val="placeholder"/>
        </w:category>
        <w:types>
          <w:type w:val="bbPlcHdr"/>
        </w:types>
        <w:behaviors>
          <w:behavior w:val="content"/>
        </w:behaviors>
        <w:guid w:val="{068B88C7-D280-4D56-81F6-ECF12310B393}"/>
      </w:docPartPr>
      <w:docPartBody>
        <w:p w:rsidR="00562A50" w:rsidRDefault="000231DA" w:rsidP="000231DA">
          <w:pPr>
            <w:pStyle w:val="A547DD2C05FA4811A39A62FB984CBEC2"/>
          </w:pPr>
          <w:r>
            <w:rPr>
              <w:webHidden/>
            </w:rPr>
            <w:t>#</w:t>
          </w:r>
        </w:p>
      </w:docPartBody>
    </w:docPart>
    <w:docPart>
      <w:docPartPr>
        <w:name w:val="251ECC5082614F5FB3732C4ED1623F1D"/>
        <w:category>
          <w:name w:val="General"/>
          <w:gallery w:val="placeholder"/>
        </w:category>
        <w:types>
          <w:type w:val="bbPlcHdr"/>
        </w:types>
        <w:behaviors>
          <w:behavior w:val="content"/>
        </w:behaviors>
        <w:guid w:val="{12AB6D2A-9B81-429D-8C7E-3027F5EC2BC6}"/>
      </w:docPartPr>
      <w:docPartBody>
        <w:p w:rsidR="00562A50" w:rsidRDefault="000231DA" w:rsidP="000231DA">
          <w:pPr>
            <w:pStyle w:val="251ECC5082614F5FB3732C4ED1623F1D"/>
          </w:pPr>
          <w:r>
            <w:rPr>
              <w:webHidden/>
            </w:rPr>
            <w:t>#</w:t>
          </w:r>
        </w:p>
      </w:docPartBody>
    </w:docPart>
    <w:docPart>
      <w:docPartPr>
        <w:name w:val="E86C5CE192D74DACAB2F0797E826B1A4"/>
        <w:category>
          <w:name w:val="General"/>
          <w:gallery w:val="placeholder"/>
        </w:category>
        <w:types>
          <w:type w:val="bbPlcHdr"/>
        </w:types>
        <w:behaviors>
          <w:behavior w:val="content"/>
        </w:behaviors>
        <w:guid w:val="{DD1488DE-D159-40FD-AC09-CDF9CB2E314C}"/>
      </w:docPartPr>
      <w:docPartBody>
        <w:p w:rsidR="00562A50" w:rsidRDefault="000231DA" w:rsidP="000231DA">
          <w:pPr>
            <w:pStyle w:val="E86C5CE192D74DACAB2F0797E826B1A4"/>
          </w:pPr>
          <w:r>
            <w:rPr>
              <w:webHidden/>
            </w:rPr>
            <w:t>#</w:t>
          </w:r>
        </w:p>
      </w:docPartBody>
    </w:docPart>
    <w:docPart>
      <w:docPartPr>
        <w:name w:val="02B409525104490DAA1540E60BC663AF"/>
        <w:category>
          <w:name w:val="General"/>
          <w:gallery w:val="placeholder"/>
        </w:category>
        <w:types>
          <w:type w:val="bbPlcHdr"/>
        </w:types>
        <w:behaviors>
          <w:behavior w:val="content"/>
        </w:behaviors>
        <w:guid w:val="{DAF6E6CA-F119-4ACB-8670-4269690A23B6}"/>
      </w:docPartPr>
      <w:docPartBody>
        <w:p w:rsidR="00562A50" w:rsidRDefault="000231DA" w:rsidP="000231DA">
          <w:pPr>
            <w:pStyle w:val="02B409525104490DAA1540E60BC663AF"/>
          </w:pPr>
          <w:r>
            <w:rPr>
              <w:webHidden/>
            </w:rPr>
            <w:t>#</w:t>
          </w:r>
        </w:p>
      </w:docPartBody>
    </w:docPart>
    <w:docPart>
      <w:docPartPr>
        <w:name w:val="70475D243C7D41A6BC0E0808520C0E21"/>
        <w:category>
          <w:name w:val="General"/>
          <w:gallery w:val="placeholder"/>
        </w:category>
        <w:types>
          <w:type w:val="bbPlcHdr"/>
        </w:types>
        <w:behaviors>
          <w:behavior w:val="content"/>
        </w:behaviors>
        <w:guid w:val="{065BAF51-CF38-4A82-A375-34ED9715C8B7}"/>
      </w:docPartPr>
      <w:docPartBody>
        <w:p w:rsidR="00562A50" w:rsidRDefault="000231DA" w:rsidP="000231DA">
          <w:pPr>
            <w:pStyle w:val="70475D243C7D41A6BC0E0808520C0E21"/>
          </w:pPr>
          <w:r>
            <w:rPr>
              <w:webHidden/>
            </w:rPr>
            <w:t>#</w:t>
          </w:r>
        </w:p>
      </w:docPartBody>
    </w:docPart>
    <w:docPart>
      <w:docPartPr>
        <w:name w:val="24D2B87B31B341C791B72E9DB45E12EC"/>
        <w:category>
          <w:name w:val="General"/>
          <w:gallery w:val="placeholder"/>
        </w:category>
        <w:types>
          <w:type w:val="bbPlcHdr"/>
        </w:types>
        <w:behaviors>
          <w:behavior w:val="content"/>
        </w:behaviors>
        <w:guid w:val="{E6C07927-E6D8-4D27-A52B-9E3E403F21F5}"/>
      </w:docPartPr>
      <w:docPartBody>
        <w:p w:rsidR="00562A50" w:rsidRDefault="000231DA" w:rsidP="000231DA">
          <w:pPr>
            <w:pStyle w:val="24D2B87B31B341C791B72E9DB45E12EC"/>
          </w:pPr>
          <w:r>
            <w:rPr>
              <w:webHidden/>
            </w:rPr>
            <w:t>#</w:t>
          </w:r>
        </w:p>
      </w:docPartBody>
    </w:docPart>
    <w:docPart>
      <w:docPartPr>
        <w:name w:val="AF06867D2F4C404EB0029DF42C3C3B18"/>
        <w:category>
          <w:name w:val="General"/>
          <w:gallery w:val="placeholder"/>
        </w:category>
        <w:types>
          <w:type w:val="bbPlcHdr"/>
        </w:types>
        <w:behaviors>
          <w:behavior w:val="content"/>
        </w:behaviors>
        <w:guid w:val="{62199208-29BD-4CE3-9C66-58E07A41BF56}"/>
      </w:docPartPr>
      <w:docPartBody>
        <w:p w:rsidR="00562A50" w:rsidRDefault="000231DA" w:rsidP="000231DA">
          <w:pPr>
            <w:pStyle w:val="AF06867D2F4C404EB0029DF42C3C3B18"/>
          </w:pPr>
          <w:r>
            <w:rPr>
              <w:webHidden/>
            </w:rPr>
            <w:t>#</w:t>
          </w:r>
        </w:p>
      </w:docPartBody>
    </w:docPart>
    <w:docPart>
      <w:docPartPr>
        <w:name w:val="DDE80789BEB743EB919D6E68536701EB"/>
        <w:category>
          <w:name w:val="General"/>
          <w:gallery w:val="placeholder"/>
        </w:category>
        <w:types>
          <w:type w:val="bbPlcHdr"/>
        </w:types>
        <w:behaviors>
          <w:behavior w:val="content"/>
        </w:behaviors>
        <w:guid w:val="{0F9920F2-E798-46CE-B01F-AD900D96B3F1}"/>
      </w:docPartPr>
      <w:docPartBody>
        <w:p w:rsidR="00562A50" w:rsidRDefault="000231DA" w:rsidP="000231DA">
          <w:pPr>
            <w:pStyle w:val="DDE80789BEB743EB919D6E68536701EB"/>
          </w:pPr>
          <w:r>
            <w:rPr>
              <w:webHidden/>
            </w:rPr>
            <w:t>#</w:t>
          </w:r>
        </w:p>
      </w:docPartBody>
    </w:docPart>
    <w:docPart>
      <w:docPartPr>
        <w:name w:val="F365A59A215B426A9D03F4EACFE36136"/>
        <w:category>
          <w:name w:val="General"/>
          <w:gallery w:val="placeholder"/>
        </w:category>
        <w:types>
          <w:type w:val="bbPlcHdr"/>
        </w:types>
        <w:behaviors>
          <w:behavior w:val="content"/>
        </w:behaviors>
        <w:guid w:val="{359DC6AD-1878-4421-BCF8-D8DB8B28DB8C}"/>
      </w:docPartPr>
      <w:docPartBody>
        <w:p w:rsidR="00562A50" w:rsidRDefault="000231DA" w:rsidP="000231DA">
          <w:pPr>
            <w:pStyle w:val="F365A59A215B426A9D03F4EACFE36136"/>
          </w:pPr>
          <w:r>
            <w:rPr>
              <w:webHidden/>
            </w:rPr>
            <w:t>#</w:t>
          </w:r>
        </w:p>
      </w:docPartBody>
    </w:docPart>
    <w:docPart>
      <w:docPartPr>
        <w:name w:val="6C3A9F1470A34534A4E6D284EF7B3FDF"/>
        <w:category>
          <w:name w:val="General"/>
          <w:gallery w:val="placeholder"/>
        </w:category>
        <w:types>
          <w:type w:val="bbPlcHdr"/>
        </w:types>
        <w:behaviors>
          <w:behavior w:val="content"/>
        </w:behaviors>
        <w:guid w:val="{E6613F25-6BB0-4FC4-8D41-AD13AC8A5AE9}"/>
      </w:docPartPr>
      <w:docPartBody>
        <w:p w:rsidR="00562A50" w:rsidRDefault="000231DA" w:rsidP="000231DA">
          <w:pPr>
            <w:pStyle w:val="6C3A9F1470A34534A4E6D284EF7B3FDF"/>
          </w:pPr>
          <w:r>
            <w:rPr>
              <w:webHidden/>
            </w:rPr>
            <w:t>#</w:t>
          </w:r>
        </w:p>
      </w:docPartBody>
    </w:docPart>
    <w:docPart>
      <w:docPartPr>
        <w:name w:val="1A20FB92747F449199463B74D3088EFA"/>
        <w:category>
          <w:name w:val="General"/>
          <w:gallery w:val="placeholder"/>
        </w:category>
        <w:types>
          <w:type w:val="bbPlcHdr"/>
        </w:types>
        <w:behaviors>
          <w:behavior w:val="content"/>
        </w:behaviors>
        <w:guid w:val="{73A0CC52-65F5-4B69-8CF9-2C2F838443D9}"/>
      </w:docPartPr>
      <w:docPartBody>
        <w:p w:rsidR="00562A50" w:rsidRDefault="000231DA" w:rsidP="000231DA">
          <w:pPr>
            <w:pStyle w:val="1A20FB92747F449199463B74D3088EFA"/>
          </w:pPr>
          <w:r>
            <w:rPr>
              <w:webHidden/>
            </w:rPr>
            <w:t>#</w:t>
          </w:r>
        </w:p>
      </w:docPartBody>
    </w:docPart>
    <w:docPart>
      <w:docPartPr>
        <w:name w:val="18D38555C4F442C7A384D1EFA63B1C2E"/>
        <w:category>
          <w:name w:val="General"/>
          <w:gallery w:val="placeholder"/>
        </w:category>
        <w:types>
          <w:type w:val="bbPlcHdr"/>
        </w:types>
        <w:behaviors>
          <w:behavior w:val="content"/>
        </w:behaviors>
        <w:guid w:val="{F70E1C82-D729-4691-BC3F-2F781728CD72}"/>
      </w:docPartPr>
      <w:docPartBody>
        <w:p w:rsidR="00562A50" w:rsidRDefault="000231DA" w:rsidP="000231DA">
          <w:pPr>
            <w:pStyle w:val="18D38555C4F442C7A384D1EFA63B1C2E"/>
          </w:pPr>
          <w:r>
            <w:rPr>
              <w:webHidden/>
            </w:rPr>
            <w:t>#</w:t>
          </w:r>
        </w:p>
      </w:docPartBody>
    </w:docPart>
    <w:docPart>
      <w:docPartPr>
        <w:name w:val="0434DD9B1B884258817D60F4CF845ACF"/>
        <w:category>
          <w:name w:val="General"/>
          <w:gallery w:val="placeholder"/>
        </w:category>
        <w:types>
          <w:type w:val="bbPlcHdr"/>
        </w:types>
        <w:behaviors>
          <w:behavior w:val="content"/>
        </w:behaviors>
        <w:guid w:val="{DF78641F-13FD-4FDC-8530-373B7C89A5DB}"/>
      </w:docPartPr>
      <w:docPartBody>
        <w:p w:rsidR="00562A50" w:rsidRDefault="000231DA" w:rsidP="000231DA">
          <w:pPr>
            <w:pStyle w:val="0434DD9B1B884258817D60F4CF845ACF"/>
          </w:pPr>
          <w:r>
            <w:rPr>
              <w:webHidden/>
            </w:rPr>
            <w:t>#</w:t>
          </w:r>
        </w:p>
      </w:docPartBody>
    </w:docPart>
    <w:docPart>
      <w:docPartPr>
        <w:name w:val="1BB4FCF1A38844CAAA0B46875701F500"/>
        <w:category>
          <w:name w:val="General"/>
          <w:gallery w:val="placeholder"/>
        </w:category>
        <w:types>
          <w:type w:val="bbPlcHdr"/>
        </w:types>
        <w:behaviors>
          <w:behavior w:val="content"/>
        </w:behaviors>
        <w:guid w:val="{DAC91B72-98A3-40F9-BDF1-8EC91D0591F9}"/>
      </w:docPartPr>
      <w:docPartBody>
        <w:p w:rsidR="00562A50" w:rsidRDefault="000231DA" w:rsidP="000231DA">
          <w:pPr>
            <w:pStyle w:val="1BB4FCF1A38844CAAA0B46875701F500"/>
          </w:pPr>
          <w:r>
            <w:rPr>
              <w:webHidden/>
            </w:rPr>
            <w:t>#</w:t>
          </w:r>
        </w:p>
      </w:docPartBody>
    </w:docPart>
    <w:docPart>
      <w:docPartPr>
        <w:name w:val="AD31480CFA7847C18ECD5D087A750FE9"/>
        <w:category>
          <w:name w:val="General"/>
          <w:gallery w:val="placeholder"/>
        </w:category>
        <w:types>
          <w:type w:val="bbPlcHdr"/>
        </w:types>
        <w:behaviors>
          <w:behavior w:val="content"/>
        </w:behaviors>
        <w:guid w:val="{E225E9BF-1FDE-4F0A-8864-F419A1D86DAD}"/>
      </w:docPartPr>
      <w:docPartBody>
        <w:p w:rsidR="00562A50" w:rsidRDefault="000231DA" w:rsidP="000231DA">
          <w:pPr>
            <w:pStyle w:val="AD31480CFA7847C18ECD5D087A750FE9"/>
          </w:pPr>
          <w:r>
            <w:rPr>
              <w:webHidden/>
            </w:rPr>
            <w:t>#</w:t>
          </w:r>
        </w:p>
      </w:docPartBody>
    </w:docPart>
    <w:docPart>
      <w:docPartPr>
        <w:name w:val="78C09899399347E9AD55444DAE7883D0"/>
        <w:category>
          <w:name w:val="General"/>
          <w:gallery w:val="placeholder"/>
        </w:category>
        <w:types>
          <w:type w:val="bbPlcHdr"/>
        </w:types>
        <w:behaviors>
          <w:behavior w:val="content"/>
        </w:behaviors>
        <w:guid w:val="{E6DD6DF6-FB71-4F83-AB31-BA45BAF6C2CB}"/>
      </w:docPartPr>
      <w:docPartBody>
        <w:p w:rsidR="00562A50" w:rsidRDefault="000231DA" w:rsidP="000231DA">
          <w:pPr>
            <w:pStyle w:val="78C09899399347E9AD55444DAE7883D0"/>
          </w:pPr>
          <w:r>
            <w:rPr>
              <w:webHidden/>
            </w:rPr>
            <w:t>#</w:t>
          </w:r>
        </w:p>
      </w:docPartBody>
    </w:docPart>
    <w:docPart>
      <w:docPartPr>
        <w:name w:val="0FE7728083A8462290C81589FA1542A2"/>
        <w:category>
          <w:name w:val="General"/>
          <w:gallery w:val="placeholder"/>
        </w:category>
        <w:types>
          <w:type w:val="bbPlcHdr"/>
        </w:types>
        <w:behaviors>
          <w:behavior w:val="content"/>
        </w:behaviors>
        <w:guid w:val="{4674C48C-5975-4E09-B180-292E0A86B634}"/>
      </w:docPartPr>
      <w:docPartBody>
        <w:p w:rsidR="00562A50" w:rsidRDefault="000231DA" w:rsidP="000231DA">
          <w:pPr>
            <w:pStyle w:val="0FE7728083A8462290C81589FA1542A2"/>
          </w:pPr>
          <w:r>
            <w:rPr>
              <w:webHidden/>
            </w:rPr>
            <w:t>#</w:t>
          </w:r>
        </w:p>
      </w:docPartBody>
    </w:docPart>
    <w:docPart>
      <w:docPartPr>
        <w:name w:val="C3BBEEA6B0704913BE7A7FCF6CDEC815"/>
        <w:category>
          <w:name w:val="General"/>
          <w:gallery w:val="placeholder"/>
        </w:category>
        <w:types>
          <w:type w:val="bbPlcHdr"/>
        </w:types>
        <w:behaviors>
          <w:behavior w:val="content"/>
        </w:behaviors>
        <w:guid w:val="{E6C7A904-3093-4AAE-956D-4A14E6C7D9D2}"/>
      </w:docPartPr>
      <w:docPartBody>
        <w:p w:rsidR="00562A50" w:rsidRDefault="000231DA" w:rsidP="000231DA">
          <w:pPr>
            <w:pStyle w:val="C3BBEEA6B0704913BE7A7FCF6CDEC815"/>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rdia New">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ngsana New">
    <w:panose1 w:val="00000000000000000000"/>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1DA"/>
    <w:rsid w:val="000231DA"/>
    <w:rsid w:val="00562A5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586D135B754AE2BFAEC3A3C2DA9B27">
    <w:name w:val="08586D135B754AE2BFAEC3A3C2DA9B27"/>
  </w:style>
  <w:style w:type="paragraph" w:customStyle="1" w:styleId="1490C4C729924098B70F5FFDB6868C94">
    <w:name w:val="1490C4C729924098B70F5FFDB6868C94"/>
  </w:style>
  <w:style w:type="paragraph" w:customStyle="1" w:styleId="92F3A58CF9E44E04A8D8FF750C9F75C1">
    <w:name w:val="92F3A58CF9E44E04A8D8FF750C9F75C1"/>
  </w:style>
  <w:style w:type="paragraph" w:customStyle="1" w:styleId="D9FBD2F1AD0D4169A7D79581AF4204EC">
    <w:name w:val="D9FBD2F1AD0D4169A7D79581AF4204EC"/>
  </w:style>
  <w:style w:type="paragraph" w:customStyle="1" w:styleId="D103026B40C349A5A46935F891DC6C42">
    <w:name w:val="D103026B40C349A5A46935F891DC6C42"/>
  </w:style>
  <w:style w:type="paragraph" w:customStyle="1" w:styleId="2994A9D5BAE44628A41BA9217F77560C">
    <w:name w:val="2994A9D5BAE44628A41BA9217F77560C"/>
  </w:style>
  <w:style w:type="paragraph" w:customStyle="1" w:styleId="87EB5D1E98EB425AA7FDDEB570CEE4E0">
    <w:name w:val="87EB5D1E98EB425AA7FDDEB570CEE4E0"/>
  </w:style>
  <w:style w:type="paragraph" w:customStyle="1" w:styleId="FC01C4416C504858844FA17101F7CDE1">
    <w:name w:val="FC01C4416C504858844FA17101F7CDE1"/>
  </w:style>
  <w:style w:type="paragraph" w:customStyle="1" w:styleId="A1AC678119B448ACACF0A895F9FC6F71">
    <w:name w:val="A1AC678119B448ACACF0A895F9FC6F71"/>
  </w:style>
  <w:style w:type="paragraph" w:customStyle="1" w:styleId="0695A254E51448278D1248C752653AE8">
    <w:name w:val="0695A254E51448278D1248C752653AE8"/>
  </w:style>
  <w:style w:type="paragraph" w:customStyle="1" w:styleId="777DDB78467F4609BEE1EF858B5E141E">
    <w:name w:val="777DDB78467F4609BEE1EF858B5E141E"/>
  </w:style>
  <w:style w:type="paragraph" w:customStyle="1" w:styleId="72B4DF93E283496E9415A019B9918C72">
    <w:name w:val="72B4DF93E283496E9415A019B9918C72"/>
  </w:style>
  <w:style w:type="paragraph" w:customStyle="1" w:styleId="E0E77E71A2EC4AECBD8A6686E739D355">
    <w:name w:val="E0E77E71A2EC4AECBD8A6686E739D355"/>
  </w:style>
  <w:style w:type="paragraph" w:customStyle="1" w:styleId="12E733D7C89643AE85F4B8AE114DB08E">
    <w:name w:val="12E733D7C89643AE85F4B8AE114DB08E"/>
  </w:style>
  <w:style w:type="paragraph" w:customStyle="1" w:styleId="AEF7C8BF29954C808111A84101E7619A">
    <w:name w:val="AEF7C8BF29954C808111A84101E7619A"/>
  </w:style>
  <w:style w:type="paragraph" w:customStyle="1" w:styleId="8290126E2B5B46BD80C7A65E082C775C">
    <w:name w:val="8290126E2B5B46BD80C7A65E082C775C"/>
  </w:style>
  <w:style w:type="paragraph" w:customStyle="1" w:styleId="00D8AA29F64B4F53A907EA6947172F33">
    <w:name w:val="00D8AA29F64B4F53A907EA6947172F33"/>
  </w:style>
  <w:style w:type="paragraph" w:customStyle="1" w:styleId="3B66B59879A940498675EF0646FFD21C">
    <w:name w:val="3B66B59879A940498675EF0646FFD21C"/>
  </w:style>
  <w:style w:type="paragraph" w:customStyle="1" w:styleId="DBBD4B3892A44CC88D4C458DF1944099">
    <w:name w:val="DBBD4B3892A44CC88D4C458DF1944099"/>
  </w:style>
  <w:style w:type="paragraph" w:customStyle="1" w:styleId="A33DE81D296D4355B8D7F3FA15A505CE">
    <w:name w:val="A33DE81D296D4355B8D7F3FA15A505CE"/>
  </w:style>
  <w:style w:type="paragraph" w:customStyle="1" w:styleId="79F6E948CA7C4B0D9E2F9DD22C38CD14">
    <w:name w:val="79F6E948CA7C4B0D9E2F9DD22C38CD14"/>
  </w:style>
  <w:style w:type="paragraph" w:customStyle="1" w:styleId="BED3A0CEE18A40FDA10DC98B9B9E60D2">
    <w:name w:val="BED3A0CEE18A40FDA10DC98B9B9E60D2"/>
  </w:style>
  <w:style w:type="paragraph" w:customStyle="1" w:styleId="B4761A8DAFEF44DC83FB287F11E707A2">
    <w:name w:val="B4761A8DAFEF44DC83FB287F11E707A2"/>
  </w:style>
  <w:style w:type="paragraph" w:customStyle="1" w:styleId="BA4A9E17DDA84A3E82A6F0573C0F1F14">
    <w:name w:val="BA4A9E17DDA84A3E82A6F0573C0F1F14"/>
  </w:style>
  <w:style w:type="paragraph" w:customStyle="1" w:styleId="5B38C9DC319344E980B5EB0FA44190BD">
    <w:name w:val="5B38C9DC319344E980B5EB0FA44190BD"/>
  </w:style>
  <w:style w:type="paragraph" w:customStyle="1" w:styleId="894095AF8B434B2DA746DC6A710FA037">
    <w:name w:val="894095AF8B434B2DA746DC6A710FA037"/>
  </w:style>
  <w:style w:type="paragraph" w:customStyle="1" w:styleId="2F67AFCB268848FC85E8E05326F73FE8">
    <w:name w:val="2F67AFCB268848FC85E8E05326F73FE8"/>
  </w:style>
  <w:style w:type="paragraph" w:customStyle="1" w:styleId="745504458A9F46BBA61F80C178565C2F">
    <w:name w:val="745504458A9F46BBA61F80C178565C2F"/>
  </w:style>
  <w:style w:type="paragraph" w:customStyle="1" w:styleId="8EE82E9A71B1421392DA799336F1E57D">
    <w:name w:val="8EE82E9A71B1421392DA799336F1E57D"/>
  </w:style>
  <w:style w:type="paragraph" w:customStyle="1" w:styleId="6C3D33D101D7437180D9547E00678F27">
    <w:name w:val="6C3D33D101D7437180D9547E00678F27"/>
  </w:style>
  <w:style w:type="paragraph" w:customStyle="1" w:styleId="90A2B695AF04497092DAD8A0388BD58C">
    <w:name w:val="90A2B695AF04497092DAD8A0388BD58C"/>
  </w:style>
  <w:style w:type="paragraph" w:customStyle="1" w:styleId="68A43041C2684A179D7D20298F8A2ABD">
    <w:name w:val="68A43041C2684A179D7D20298F8A2ABD"/>
  </w:style>
  <w:style w:type="paragraph" w:customStyle="1" w:styleId="B72CC0E221434EAEADDC9FCBB41E63CC">
    <w:name w:val="B72CC0E221434EAEADDC9FCBB41E63CC"/>
  </w:style>
  <w:style w:type="paragraph" w:customStyle="1" w:styleId="E6BD844738334DE68566E83E0D0A8A26">
    <w:name w:val="E6BD844738334DE68566E83E0D0A8A26"/>
  </w:style>
  <w:style w:type="paragraph" w:customStyle="1" w:styleId="82A1A6E13F7C499EBC5603401C11AFB9">
    <w:name w:val="82A1A6E13F7C499EBC5603401C11AFB9"/>
  </w:style>
  <w:style w:type="paragraph" w:customStyle="1" w:styleId="DBD0AE564CAB46C5A1847A3FBFF44F2C">
    <w:name w:val="DBD0AE564CAB46C5A1847A3FBFF44F2C"/>
  </w:style>
  <w:style w:type="paragraph" w:customStyle="1" w:styleId="B8CA4A42A2F249C19F5EF1B9E323EA45">
    <w:name w:val="B8CA4A42A2F249C19F5EF1B9E323EA45"/>
  </w:style>
  <w:style w:type="paragraph" w:customStyle="1" w:styleId="10272D372D1B48CC977CDD0D0B89CCCC">
    <w:name w:val="10272D372D1B48CC977CDD0D0B89CCCC"/>
  </w:style>
  <w:style w:type="paragraph" w:customStyle="1" w:styleId="EC3559ED580B4E31A104ABA9BDCED2B1">
    <w:name w:val="EC3559ED580B4E31A104ABA9BDCED2B1"/>
  </w:style>
  <w:style w:type="paragraph" w:customStyle="1" w:styleId="FED398966673470783873F8B3F7F88FA">
    <w:name w:val="FED398966673470783873F8B3F7F88FA"/>
  </w:style>
  <w:style w:type="paragraph" w:customStyle="1" w:styleId="951472EBFC5C4D6F97E6681AA0C065E8">
    <w:name w:val="951472EBFC5C4D6F97E6681AA0C065E8"/>
  </w:style>
  <w:style w:type="paragraph" w:customStyle="1" w:styleId="56A2474AABEE4555B8B0093B5463801D">
    <w:name w:val="56A2474AABEE4555B8B0093B5463801D"/>
  </w:style>
  <w:style w:type="paragraph" w:customStyle="1" w:styleId="722496E199FF47F0B7FE0D2772BED23F">
    <w:name w:val="722496E199FF47F0B7FE0D2772BED23F"/>
    <w:rsid w:val="000231DA"/>
  </w:style>
  <w:style w:type="paragraph" w:customStyle="1" w:styleId="0BFE627691154A568366F510FAEF600F">
    <w:name w:val="0BFE627691154A568366F510FAEF600F"/>
    <w:rsid w:val="000231DA"/>
  </w:style>
  <w:style w:type="paragraph" w:customStyle="1" w:styleId="180C578917F54B578FDFB6C9998DE20F">
    <w:name w:val="180C578917F54B578FDFB6C9998DE20F"/>
    <w:rsid w:val="000231DA"/>
  </w:style>
  <w:style w:type="paragraph" w:customStyle="1" w:styleId="619E0E49AD0F4C7F85C0139BCDB3B9CF">
    <w:name w:val="619E0E49AD0F4C7F85C0139BCDB3B9CF"/>
    <w:rsid w:val="000231DA"/>
  </w:style>
  <w:style w:type="paragraph" w:customStyle="1" w:styleId="E790FCC721494A7385765EA614BC3875">
    <w:name w:val="E790FCC721494A7385765EA614BC3875"/>
    <w:rsid w:val="000231DA"/>
  </w:style>
  <w:style w:type="paragraph" w:customStyle="1" w:styleId="78F1A1AEAD6C4AC682A265ADFCAF80E7">
    <w:name w:val="78F1A1AEAD6C4AC682A265ADFCAF80E7"/>
    <w:rsid w:val="000231DA"/>
  </w:style>
  <w:style w:type="paragraph" w:customStyle="1" w:styleId="B5B437DA2A7245CD8DCAECE33395871F">
    <w:name w:val="B5B437DA2A7245CD8DCAECE33395871F"/>
    <w:rsid w:val="000231DA"/>
  </w:style>
  <w:style w:type="paragraph" w:customStyle="1" w:styleId="7D674A17B71C44439EF8CBEB7856886C">
    <w:name w:val="7D674A17B71C44439EF8CBEB7856886C"/>
    <w:rsid w:val="000231DA"/>
  </w:style>
  <w:style w:type="paragraph" w:customStyle="1" w:styleId="BDBBD26C32734CA587964A4BFA082127">
    <w:name w:val="BDBBD26C32734CA587964A4BFA082127"/>
    <w:rsid w:val="000231DA"/>
  </w:style>
  <w:style w:type="paragraph" w:customStyle="1" w:styleId="2C68EA43BD0641D9B05FF550B34EF7A0">
    <w:name w:val="2C68EA43BD0641D9B05FF550B34EF7A0"/>
    <w:rsid w:val="000231DA"/>
  </w:style>
  <w:style w:type="paragraph" w:customStyle="1" w:styleId="39D394E521074947B056CA0EFEB910F5">
    <w:name w:val="39D394E521074947B056CA0EFEB910F5"/>
    <w:rsid w:val="000231DA"/>
  </w:style>
  <w:style w:type="paragraph" w:customStyle="1" w:styleId="F248F683E90F42559D8EB2AE778D3C1A">
    <w:name w:val="F248F683E90F42559D8EB2AE778D3C1A"/>
    <w:rsid w:val="000231DA"/>
  </w:style>
  <w:style w:type="paragraph" w:customStyle="1" w:styleId="173E24B12D6542268A9EE10AD5B364CF">
    <w:name w:val="173E24B12D6542268A9EE10AD5B364CF"/>
    <w:rsid w:val="000231DA"/>
  </w:style>
  <w:style w:type="paragraph" w:customStyle="1" w:styleId="694594C92E214DACABC11AFE076FFD49">
    <w:name w:val="694594C92E214DACABC11AFE076FFD49"/>
    <w:rsid w:val="000231DA"/>
  </w:style>
  <w:style w:type="paragraph" w:customStyle="1" w:styleId="A6992D8C3E73441CA25C45646DFC8245">
    <w:name w:val="A6992D8C3E73441CA25C45646DFC8245"/>
    <w:rsid w:val="000231DA"/>
  </w:style>
  <w:style w:type="paragraph" w:customStyle="1" w:styleId="F5C956598D554832BD0AACFF33645E2B">
    <w:name w:val="F5C956598D554832BD0AACFF33645E2B"/>
    <w:rsid w:val="000231DA"/>
  </w:style>
  <w:style w:type="paragraph" w:customStyle="1" w:styleId="9D8EDE0FE84C429AB4B69228E2E6BC5E">
    <w:name w:val="9D8EDE0FE84C429AB4B69228E2E6BC5E"/>
    <w:rsid w:val="000231DA"/>
  </w:style>
  <w:style w:type="paragraph" w:customStyle="1" w:styleId="85697D33C6D647C4B15FED69FD2D926C">
    <w:name w:val="85697D33C6D647C4B15FED69FD2D926C"/>
    <w:rsid w:val="000231DA"/>
  </w:style>
  <w:style w:type="paragraph" w:customStyle="1" w:styleId="2307F267D40544EA90205C8E97C03782">
    <w:name w:val="2307F267D40544EA90205C8E97C03782"/>
    <w:rsid w:val="000231DA"/>
  </w:style>
  <w:style w:type="paragraph" w:customStyle="1" w:styleId="69F4EB6A0E1E445DAB965CDD495FAC42">
    <w:name w:val="69F4EB6A0E1E445DAB965CDD495FAC42"/>
    <w:rsid w:val="000231DA"/>
  </w:style>
  <w:style w:type="paragraph" w:customStyle="1" w:styleId="CD2E3C7A8C584D4DA03F290287DA72D9">
    <w:name w:val="CD2E3C7A8C584D4DA03F290287DA72D9"/>
    <w:rsid w:val="000231DA"/>
  </w:style>
  <w:style w:type="paragraph" w:customStyle="1" w:styleId="745BD517FF5A461DA4BFBE1C6476904A">
    <w:name w:val="745BD517FF5A461DA4BFBE1C6476904A"/>
    <w:rsid w:val="000231DA"/>
  </w:style>
  <w:style w:type="paragraph" w:customStyle="1" w:styleId="60FD760574B8404CB3DBD73A3409140D">
    <w:name w:val="60FD760574B8404CB3DBD73A3409140D"/>
    <w:rsid w:val="000231DA"/>
  </w:style>
  <w:style w:type="paragraph" w:customStyle="1" w:styleId="6B3380F069E840C3B026118C47DDDFE1">
    <w:name w:val="6B3380F069E840C3B026118C47DDDFE1"/>
    <w:rsid w:val="000231DA"/>
  </w:style>
  <w:style w:type="paragraph" w:customStyle="1" w:styleId="35729BC646984F698294C3A781FEC35A">
    <w:name w:val="35729BC646984F698294C3A781FEC35A"/>
    <w:rsid w:val="000231DA"/>
  </w:style>
  <w:style w:type="paragraph" w:customStyle="1" w:styleId="1C7E52CDCEE349DB8A04D2AD9D1445B6">
    <w:name w:val="1C7E52CDCEE349DB8A04D2AD9D1445B6"/>
    <w:rsid w:val="000231DA"/>
  </w:style>
  <w:style w:type="paragraph" w:customStyle="1" w:styleId="406D2C51D94F4D8D977A950E305E7D0B">
    <w:name w:val="406D2C51D94F4D8D977A950E305E7D0B"/>
    <w:rsid w:val="000231DA"/>
  </w:style>
  <w:style w:type="paragraph" w:customStyle="1" w:styleId="30ABDDD930E74D5CA2B292BE19421F8E">
    <w:name w:val="30ABDDD930E74D5CA2B292BE19421F8E"/>
    <w:rsid w:val="000231DA"/>
  </w:style>
  <w:style w:type="paragraph" w:customStyle="1" w:styleId="4A5286F477E649E4AE9D566A69176C1A">
    <w:name w:val="4A5286F477E649E4AE9D566A69176C1A"/>
    <w:rsid w:val="000231DA"/>
  </w:style>
  <w:style w:type="paragraph" w:customStyle="1" w:styleId="5FEAB8B65C37402E99876D8DFA8E96DB">
    <w:name w:val="5FEAB8B65C37402E99876D8DFA8E96DB"/>
    <w:rsid w:val="000231DA"/>
  </w:style>
  <w:style w:type="paragraph" w:customStyle="1" w:styleId="0B54DA4F3A4B47FDA4711591E27CB613">
    <w:name w:val="0B54DA4F3A4B47FDA4711591E27CB613"/>
    <w:rsid w:val="000231DA"/>
  </w:style>
  <w:style w:type="paragraph" w:customStyle="1" w:styleId="8F0D53E11EEB443EA1ED7D1E3C5711BA">
    <w:name w:val="8F0D53E11EEB443EA1ED7D1E3C5711BA"/>
    <w:rsid w:val="000231DA"/>
  </w:style>
  <w:style w:type="paragraph" w:customStyle="1" w:styleId="5F60850641A04335A4E878D34B979B66">
    <w:name w:val="5F60850641A04335A4E878D34B979B66"/>
    <w:rsid w:val="000231DA"/>
  </w:style>
  <w:style w:type="paragraph" w:customStyle="1" w:styleId="E2EF9794BB9241178F1B266A255CBF54">
    <w:name w:val="E2EF9794BB9241178F1B266A255CBF54"/>
    <w:rsid w:val="000231DA"/>
  </w:style>
  <w:style w:type="paragraph" w:customStyle="1" w:styleId="DF0C163DD0B549DCAB0FCDD0A8CC6672">
    <w:name w:val="DF0C163DD0B549DCAB0FCDD0A8CC6672"/>
    <w:rsid w:val="000231DA"/>
  </w:style>
  <w:style w:type="paragraph" w:customStyle="1" w:styleId="CAC27237D4164ACEB55D8C767556294F">
    <w:name w:val="CAC27237D4164ACEB55D8C767556294F"/>
    <w:rsid w:val="000231DA"/>
  </w:style>
  <w:style w:type="paragraph" w:customStyle="1" w:styleId="E66EAF850DBE4818B8C823B16F89DC22">
    <w:name w:val="E66EAF850DBE4818B8C823B16F89DC22"/>
    <w:rsid w:val="000231DA"/>
  </w:style>
  <w:style w:type="paragraph" w:customStyle="1" w:styleId="39615A2C43ED48FBBD56A8426427AA78">
    <w:name w:val="39615A2C43ED48FBBD56A8426427AA78"/>
    <w:rsid w:val="000231DA"/>
  </w:style>
  <w:style w:type="paragraph" w:customStyle="1" w:styleId="43E2FB2688DE4583ABACF648FE6CB2AC">
    <w:name w:val="43E2FB2688DE4583ABACF648FE6CB2AC"/>
    <w:rsid w:val="000231DA"/>
  </w:style>
  <w:style w:type="paragraph" w:customStyle="1" w:styleId="1D60F82F61204C68A10862480B495C59">
    <w:name w:val="1D60F82F61204C68A10862480B495C59"/>
    <w:rsid w:val="000231DA"/>
  </w:style>
  <w:style w:type="paragraph" w:customStyle="1" w:styleId="9EBD3077564E45F2B02F5D7FE1104334">
    <w:name w:val="9EBD3077564E45F2B02F5D7FE1104334"/>
    <w:rsid w:val="000231DA"/>
  </w:style>
  <w:style w:type="paragraph" w:customStyle="1" w:styleId="258265DF7D7644E4898FD65B4CA49B05">
    <w:name w:val="258265DF7D7644E4898FD65B4CA49B05"/>
    <w:rsid w:val="000231DA"/>
  </w:style>
  <w:style w:type="paragraph" w:customStyle="1" w:styleId="E369C538B628484F8DF00E10287B2C37">
    <w:name w:val="E369C538B628484F8DF00E10287B2C37"/>
    <w:rsid w:val="000231DA"/>
  </w:style>
  <w:style w:type="paragraph" w:customStyle="1" w:styleId="EE9A706AA8294198A417017B3D901DAD">
    <w:name w:val="EE9A706AA8294198A417017B3D901DAD"/>
    <w:rsid w:val="000231DA"/>
  </w:style>
  <w:style w:type="paragraph" w:customStyle="1" w:styleId="57B6FE4B60C748648BB63AD152F86EDB">
    <w:name w:val="57B6FE4B60C748648BB63AD152F86EDB"/>
    <w:rsid w:val="000231DA"/>
  </w:style>
  <w:style w:type="paragraph" w:customStyle="1" w:styleId="736EB517CE794B1A9B26846A5F16285F">
    <w:name w:val="736EB517CE794B1A9B26846A5F16285F"/>
    <w:rsid w:val="000231DA"/>
  </w:style>
  <w:style w:type="paragraph" w:customStyle="1" w:styleId="E4077EABADBA4B5D938492A086042643">
    <w:name w:val="E4077EABADBA4B5D938492A086042643"/>
    <w:rsid w:val="000231DA"/>
  </w:style>
  <w:style w:type="paragraph" w:customStyle="1" w:styleId="538F3479F9B44DA1B563AD11170596B7">
    <w:name w:val="538F3479F9B44DA1B563AD11170596B7"/>
    <w:rsid w:val="000231DA"/>
  </w:style>
  <w:style w:type="paragraph" w:customStyle="1" w:styleId="A547DD2C05FA4811A39A62FB984CBEC2">
    <w:name w:val="A547DD2C05FA4811A39A62FB984CBEC2"/>
    <w:rsid w:val="000231DA"/>
  </w:style>
  <w:style w:type="paragraph" w:customStyle="1" w:styleId="251ECC5082614F5FB3732C4ED1623F1D">
    <w:name w:val="251ECC5082614F5FB3732C4ED1623F1D"/>
    <w:rsid w:val="000231DA"/>
  </w:style>
  <w:style w:type="paragraph" w:customStyle="1" w:styleId="E86C5CE192D74DACAB2F0797E826B1A4">
    <w:name w:val="E86C5CE192D74DACAB2F0797E826B1A4"/>
    <w:rsid w:val="000231DA"/>
  </w:style>
  <w:style w:type="paragraph" w:customStyle="1" w:styleId="02B409525104490DAA1540E60BC663AF">
    <w:name w:val="02B409525104490DAA1540E60BC663AF"/>
    <w:rsid w:val="000231DA"/>
  </w:style>
  <w:style w:type="paragraph" w:customStyle="1" w:styleId="70475D243C7D41A6BC0E0808520C0E21">
    <w:name w:val="70475D243C7D41A6BC0E0808520C0E21"/>
    <w:rsid w:val="000231DA"/>
  </w:style>
  <w:style w:type="paragraph" w:customStyle="1" w:styleId="24D2B87B31B341C791B72E9DB45E12EC">
    <w:name w:val="24D2B87B31B341C791B72E9DB45E12EC"/>
    <w:rsid w:val="000231DA"/>
  </w:style>
  <w:style w:type="paragraph" w:customStyle="1" w:styleId="AF06867D2F4C404EB0029DF42C3C3B18">
    <w:name w:val="AF06867D2F4C404EB0029DF42C3C3B18"/>
    <w:rsid w:val="000231DA"/>
  </w:style>
  <w:style w:type="paragraph" w:customStyle="1" w:styleId="DDE80789BEB743EB919D6E68536701EB">
    <w:name w:val="DDE80789BEB743EB919D6E68536701EB"/>
    <w:rsid w:val="000231DA"/>
  </w:style>
  <w:style w:type="paragraph" w:customStyle="1" w:styleId="F365A59A215B426A9D03F4EACFE36136">
    <w:name w:val="F365A59A215B426A9D03F4EACFE36136"/>
    <w:rsid w:val="000231DA"/>
  </w:style>
  <w:style w:type="paragraph" w:customStyle="1" w:styleId="6C3A9F1470A34534A4E6D284EF7B3FDF">
    <w:name w:val="6C3A9F1470A34534A4E6D284EF7B3FDF"/>
    <w:rsid w:val="000231DA"/>
  </w:style>
  <w:style w:type="paragraph" w:customStyle="1" w:styleId="1A20FB92747F449199463B74D3088EFA">
    <w:name w:val="1A20FB92747F449199463B74D3088EFA"/>
    <w:rsid w:val="000231DA"/>
  </w:style>
  <w:style w:type="paragraph" w:customStyle="1" w:styleId="0552BB553B0340CE9B3EC7F13FEB6C14">
    <w:name w:val="0552BB553B0340CE9B3EC7F13FEB6C14"/>
    <w:rsid w:val="000231DA"/>
  </w:style>
  <w:style w:type="paragraph" w:customStyle="1" w:styleId="18D38555C4F442C7A384D1EFA63B1C2E">
    <w:name w:val="18D38555C4F442C7A384D1EFA63B1C2E"/>
    <w:rsid w:val="000231DA"/>
  </w:style>
  <w:style w:type="paragraph" w:customStyle="1" w:styleId="6E0AD33EC705430996FB84E92F7DD19B">
    <w:name w:val="6E0AD33EC705430996FB84E92F7DD19B"/>
    <w:rsid w:val="000231DA"/>
  </w:style>
  <w:style w:type="paragraph" w:customStyle="1" w:styleId="0434DD9B1B884258817D60F4CF845ACF">
    <w:name w:val="0434DD9B1B884258817D60F4CF845ACF"/>
    <w:rsid w:val="000231DA"/>
  </w:style>
  <w:style w:type="paragraph" w:customStyle="1" w:styleId="62C71DC0D9DE4B1C99BC4B33AD446DE9">
    <w:name w:val="62C71DC0D9DE4B1C99BC4B33AD446DE9"/>
    <w:rsid w:val="000231DA"/>
  </w:style>
  <w:style w:type="paragraph" w:customStyle="1" w:styleId="AD0B99372A1D49BC859D86FD2DBA799D">
    <w:name w:val="AD0B99372A1D49BC859D86FD2DBA799D"/>
    <w:rsid w:val="000231DA"/>
  </w:style>
  <w:style w:type="paragraph" w:customStyle="1" w:styleId="77895DC20A6B4871BD8C1F63388B39D4">
    <w:name w:val="77895DC20A6B4871BD8C1F63388B39D4"/>
    <w:rsid w:val="000231DA"/>
  </w:style>
  <w:style w:type="paragraph" w:customStyle="1" w:styleId="E63A395F72C644AB90192DA46331AE2C">
    <w:name w:val="E63A395F72C644AB90192DA46331AE2C"/>
    <w:rsid w:val="000231DA"/>
  </w:style>
  <w:style w:type="paragraph" w:customStyle="1" w:styleId="DE61B4973F0D410FAB4C152D3317AB49">
    <w:name w:val="DE61B4973F0D410FAB4C152D3317AB49"/>
    <w:rsid w:val="000231DA"/>
  </w:style>
  <w:style w:type="paragraph" w:customStyle="1" w:styleId="857EB90214304FB08BAF21C27634DAB3">
    <w:name w:val="857EB90214304FB08BAF21C27634DAB3"/>
    <w:rsid w:val="000231DA"/>
  </w:style>
  <w:style w:type="paragraph" w:customStyle="1" w:styleId="08FC3FC2351E48B08EEB1B8FEC16FB09">
    <w:name w:val="08FC3FC2351E48B08EEB1B8FEC16FB09"/>
    <w:rsid w:val="000231DA"/>
  </w:style>
  <w:style w:type="paragraph" w:customStyle="1" w:styleId="D0150852A7C34CB8B374CD26CF51F35F">
    <w:name w:val="D0150852A7C34CB8B374CD26CF51F35F"/>
    <w:rsid w:val="000231DA"/>
  </w:style>
  <w:style w:type="paragraph" w:customStyle="1" w:styleId="1BB4FCF1A38844CAAA0B46875701F500">
    <w:name w:val="1BB4FCF1A38844CAAA0B46875701F500"/>
    <w:rsid w:val="000231DA"/>
  </w:style>
  <w:style w:type="paragraph" w:customStyle="1" w:styleId="A258D7000C764D418CC9ECC4F92814D8">
    <w:name w:val="A258D7000C764D418CC9ECC4F92814D8"/>
    <w:rsid w:val="000231DA"/>
  </w:style>
  <w:style w:type="paragraph" w:customStyle="1" w:styleId="AD31480CFA7847C18ECD5D087A750FE9">
    <w:name w:val="AD31480CFA7847C18ECD5D087A750FE9"/>
    <w:rsid w:val="000231DA"/>
  </w:style>
  <w:style w:type="paragraph" w:customStyle="1" w:styleId="CEF8A98D0E2F43B6A6939FF1489746C2">
    <w:name w:val="CEF8A98D0E2F43B6A6939FF1489746C2"/>
    <w:rsid w:val="000231DA"/>
  </w:style>
  <w:style w:type="paragraph" w:customStyle="1" w:styleId="78C09899399347E9AD55444DAE7883D0">
    <w:name w:val="78C09899399347E9AD55444DAE7883D0"/>
    <w:rsid w:val="000231DA"/>
  </w:style>
  <w:style w:type="paragraph" w:customStyle="1" w:styleId="418032811DBA402D8AC17C65C0450FBD">
    <w:name w:val="418032811DBA402D8AC17C65C0450FBD"/>
    <w:rsid w:val="000231DA"/>
  </w:style>
  <w:style w:type="paragraph" w:customStyle="1" w:styleId="0FE7728083A8462290C81589FA1542A2">
    <w:name w:val="0FE7728083A8462290C81589FA1542A2"/>
    <w:rsid w:val="000231DA"/>
  </w:style>
  <w:style w:type="paragraph" w:customStyle="1" w:styleId="D9691B17FE024B3D84F1119A6AB5A993">
    <w:name w:val="D9691B17FE024B3D84F1119A6AB5A993"/>
    <w:rsid w:val="000231DA"/>
  </w:style>
  <w:style w:type="paragraph" w:customStyle="1" w:styleId="C3BBEEA6B0704913BE7A7FCF6CDEC815">
    <w:name w:val="C3BBEEA6B0704913BE7A7FCF6CDEC815"/>
    <w:rsid w:val="000231DA"/>
  </w:style>
  <w:style w:type="paragraph" w:customStyle="1" w:styleId="DB96AB6F20C44B7E95AD5164DF431512">
    <w:name w:val="DB96AB6F20C44B7E95AD5164DF431512"/>
    <w:rsid w:val="000231DA"/>
  </w:style>
  <w:style w:type="paragraph" w:customStyle="1" w:styleId="039FCBAF601F4F4DB0BA496A97C51FE6">
    <w:name w:val="039FCBAF601F4F4DB0BA496A97C51FE6"/>
    <w:rsid w:val="000231DA"/>
  </w:style>
  <w:style w:type="paragraph" w:customStyle="1" w:styleId="FC97A806064D4188A72F9DFD3DB31EA5">
    <w:name w:val="FC97A806064D4188A72F9DFD3DB31EA5"/>
    <w:rsid w:val="000231DA"/>
  </w:style>
  <w:style w:type="paragraph" w:customStyle="1" w:styleId="3FB3571D1B724FF3BD7993C5A10FB6A1">
    <w:name w:val="3FB3571D1B724FF3BD7993C5A10FB6A1"/>
    <w:rsid w:val="000231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586D135B754AE2BFAEC3A3C2DA9B27">
    <w:name w:val="08586D135B754AE2BFAEC3A3C2DA9B27"/>
  </w:style>
  <w:style w:type="paragraph" w:customStyle="1" w:styleId="1490C4C729924098B70F5FFDB6868C94">
    <w:name w:val="1490C4C729924098B70F5FFDB6868C94"/>
  </w:style>
  <w:style w:type="paragraph" w:customStyle="1" w:styleId="92F3A58CF9E44E04A8D8FF750C9F75C1">
    <w:name w:val="92F3A58CF9E44E04A8D8FF750C9F75C1"/>
  </w:style>
  <w:style w:type="paragraph" w:customStyle="1" w:styleId="D9FBD2F1AD0D4169A7D79581AF4204EC">
    <w:name w:val="D9FBD2F1AD0D4169A7D79581AF4204EC"/>
  </w:style>
  <w:style w:type="paragraph" w:customStyle="1" w:styleId="D103026B40C349A5A46935F891DC6C42">
    <w:name w:val="D103026B40C349A5A46935F891DC6C42"/>
  </w:style>
  <w:style w:type="paragraph" w:customStyle="1" w:styleId="2994A9D5BAE44628A41BA9217F77560C">
    <w:name w:val="2994A9D5BAE44628A41BA9217F77560C"/>
  </w:style>
  <w:style w:type="paragraph" w:customStyle="1" w:styleId="87EB5D1E98EB425AA7FDDEB570CEE4E0">
    <w:name w:val="87EB5D1E98EB425AA7FDDEB570CEE4E0"/>
  </w:style>
  <w:style w:type="paragraph" w:customStyle="1" w:styleId="FC01C4416C504858844FA17101F7CDE1">
    <w:name w:val="FC01C4416C504858844FA17101F7CDE1"/>
  </w:style>
  <w:style w:type="paragraph" w:customStyle="1" w:styleId="A1AC678119B448ACACF0A895F9FC6F71">
    <w:name w:val="A1AC678119B448ACACF0A895F9FC6F71"/>
  </w:style>
  <w:style w:type="paragraph" w:customStyle="1" w:styleId="0695A254E51448278D1248C752653AE8">
    <w:name w:val="0695A254E51448278D1248C752653AE8"/>
  </w:style>
  <w:style w:type="paragraph" w:customStyle="1" w:styleId="777DDB78467F4609BEE1EF858B5E141E">
    <w:name w:val="777DDB78467F4609BEE1EF858B5E141E"/>
  </w:style>
  <w:style w:type="paragraph" w:customStyle="1" w:styleId="72B4DF93E283496E9415A019B9918C72">
    <w:name w:val="72B4DF93E283496E9415A019B9918C72"/>
  </w:style>
  <w:style w:type="paragraph" w:customStyle="1" w:styleId="E0E77E71A2EC4AECBD8A6686E739D355">
    <w:name w:val="E0E77E71A2EC4AECBD8A6686E739D355"/>
  </w:style>
  <w:style w:type="paragraph" w:customStyle="1" w:styleId="12E733D7C89643AE85F4B8AE114DB08E">
    <w:name w:val="12E733D7C89643AE85F4B8AE114DB08E"/>
  </w:style>
  <w:style w:type="paragraph" w:customStyle="1" w:styleId="AEF7C8BF29954C808111A84101E7619A">
    <w:name w:val="AEF7C8BF29954C808111A84101E7619A"/>
  </w:style>
  <w:style w:type="paragraph" w:customStyle="1" w:styleId="8290126E2B5B46BD80C7A65E082C775C">
    <w:name w:val="8290126E2B5B46BD80C7A65E082C775C"/>
  </w:style>
  <w:style w:type="paragraph" w:customStyle="1" w:styleId="00D8AA29F64B4F53A907EA6947172F33">
    <w:name w:val="00D8AA29F64B4F53A907EA6947172F33"/>
  </w:style>
  <w:style w:type="paragraph" w:customStyle="1" w:styleId="3B66B59879A940498675EF0646FFD21C">
    <w:name w:val="3B66B59879A940498675EF0646FFD21C"/>
  </w:style>
  <w:style w:type="paragraph" w:customStyle="1" w:styleId="DBBD4B3892A44CC88D4C458DF1944099">
    <w:name w:val="DBBD4B3892A44CC88D4C458DF1944099"/>
  </w:style>
  <w:style w:type="paragraph" w:customStyle="1" w:styleId="A33DE81D296D4355B8D7F3FA15A505CE">
    <w:name w:val="A33DE81D296D4355B8D7F3FA15A505CE"/>
  </w:style>
  <w:style w:type="paragraph" w:customStyle="1" w:styleId="79F6E948CA7C4B0D9E2F9DD22C38CD14">
    <w:name w:val="79F6E948CA7C4B0D9E2F9DD22C38CD14"/>
  </w:style>
  <w:style w:type="paragraph" w:customStyle="1" w:styleId="BED3A0CEE18A40FDA10DC98B9B9E60D2">
    <w:name w:val="BED3A0CEE18A40FDA10DC98B9B9E60D2"/>
  </w:style>
  <w:style w:type="paragraph" w:customStyle="1" w:styleId="B4761A8DAFEF44DC83FB287F11E707A2">
    <w:name w:val="B4761A8DAFEF44DC83FB287F11E707A2"/>
  </w:style>
  <w:style w:type="paragraph" w:customStyle="1" w:styleId="BA4A9E17DDA84A3E82A6F0573C0F1F14">
    <w:name w:val="BA4A9E17DDA84A3E82A6F0573C0F1F14"/>
  </w:style>
  <w:style w:type="paragraph" w:customStyle="1" w:styleId="5B38C9DC319344E980B5EB0FA44190BD">
    <w:name w:val="5B38C9DC319344E980B5EB0FA44190BD"/>
  </w:style>
  <w:style w:type="paragraph" w:customStyle="1" w:styleId="894095AF8B434B2DA746DC6A710FA037">
    <w:name w:val="894095AF8B434B2DA746DC6A710FA037"/>
  </w:style>
  <w:style w:type="paragraph" w:customStyle="1" w:styleId="2F67AFCB268848FC85E8E05326F73FE8">
    <w:name w:val="2F67AFCB268848FC85E8E05326F73FE8"/>
  </w:style>
  <w:style w:type="paragraph" w:customStyle="1" w:styleId="745504458A9F46BBA61F80C178565C2F">
    <w:name w:val="745504458A9F46BBA61F80C178565C2F"/>
  </w:style>
  <w:style w:type="paragraph" w:customStyle="1" w:styleId="8EE82E9A71B1421392DA799336F1E57D">
    <w:name w:val="8EE82E9A71B1421392DA799336F1E57D"/>
  </w:style>
  <w:style w:type="paragraph" w:customStyle="1" w:styleId="6C3D33D101D7437180D9547E00678F27">
    <w:name w:val="6C3D33D101D7437180D9547E00678F27"/>
  </w:style>
  <w:style w:type="paragraph" w:customStyle="1" w:styleId="90A2B695AF04497092DAD8A0388BD58C">
    <w:name w:val="90A2B695AF04497092DAD8A0388BD58C"/>
  </w:style>
  <w:style w:type="paragraph" w:customStyle="1" w:styleId="68A43041C2684A179D7D20298F8A2ABD">
    <w:name w:val="68A43041C2684A179D7D20298F8A2ABD"/>
  </w:style>
  <w:style w:type="paragraph" w:customStyle="1" w:styleId="B72CC0E221434EAEADDC9FCBB41E63CC">
    <w:name w:val="B72CC0E221434EAEADDC9FCBB41E63CC"/>
  </w:style>
  <w:style w:type="paragraph" w:customStyle="1" w:styleId="E6BD844738334DE68566E83E0D0A8A26">
    <w:name w:val="E6BD844738334DE68566E83E0D0A8A26"/>
  </w:style>
  <w:style w:type="paragraph" w:customStyle="1" w:styleId="82A1A6E13F7C499EBC5603401C11AFB9">
    <w:name w:val="82A1A6E13F7C499EBC5603401C11AFB9"/>
  </w:style>
  <w:style w:type="paragraph" w:customStyle="1" w:styleId="DBD0AE564CAB46C5A1847A3FBFF44F2C">
    <w:name w:val="DBD0AE564CAB46C5A1847A3FBFF44F2C"/>
  </w:style>
  <w:style w:type="paragraph" w:customStyle="1" w:styleId="B8CA4A42A2F249C19F5EF1B9E323EA45">
    <w:name w:val="B8CA4A42A2F249C19F5EF1B9E323EA45"/>
  </w:style>
  <w:style w:type="paragraph" w:customStyle="1" w:styleId="10272D372D1B48CC977CDD0D0B89CCCC">
    <w:name w:val="10272D372D1B48CC977CDD0D0B89CCCC"/>
  </w:style>
  <w:style w:type="paragraph" w:customStyle="1" w:styleId="EC3559ED580B4E31A104ABA9BDCED2B1">
    <w:name w:val="EC3559ED580B4E31A104ABA9BDCED2B1"/>
  </w:style>
  <w:style w:type="paragraph" w:customStyle="1" w:styleId="FED398966673470783873F8B3F7F88FA">
    <w:name w:val="FED398966673470783873F8B3F7F88FA"/>
  </w:style>
  <w:style w:type="paragraph" w:customStyle="1" w:styleId="951472EBFC5C4D6F97E6681AA0C065E8">
    <w:name w:val="951472EBFC5C4D6F97E6681AA0C065E8"/>
  </w:style>
  <w:style w:type="paragraph" w:customStyle="1" w:styleId="56A2474AABEE4555B8B0093B5463801D">
    <w:name w:val="56A2474AABEE4555B8B0093B5463801D"/>
  </w:style>
  <w:style w:type="paragraph" w:customStyle="1" w:styleId="722496E199FF47F0B7FE0D2772BED23F">
    <w:name w:val="722496E199FF47F0B7FE0D2772BED23F"/>
    <w:rsid w:val="000231DA"/>
  </w:style>
  <w:style w:type="paragraph" w:customStyle="1" w:styleId="0BFE627691154A568366F510FAEF600F">
    <w:name w:val="0BFE627691154A568366F510FAEF600F"/>
    <w:rsid w:val="000231DA"/>
  </w:style>
  <w:style w:type="paragraph" w:customStyle="1" w:styleId="180C578917F54B578FDFB6C9998DE20F">
    <w:name w:val="180C578917F54B578FDFB6C9998DE20F"/>
    <w:rsid w:val="000231DA"/>
  </w:style>
  <w:style w:type="paragraph" w:customStyle="1" w:styleId="619E0E49AD0F4C7F85C0139BCDB3B9CF">
    <w:name w:val="619E0E49AD0F4C7F85C0139BCDB3B9CF"/>
    <w:rsid w:val="000231DA"/>
  </w:style>
  <w:style w:type="paragraph" w:customStyle="1" w:styleId="E790FCC721494A7385765EA614BC3875">
    <w:name w:val="E790FCC721494A7385765EA614BC3875"/>
    <w:rsid w:val="000231DA"/>
  </w:style>
  <w:style w:type="paragraph" w:customStyle="1" w:styleId="78F1A1AEAD6C4AC682A265ADFCAF80E7">
    <w:name w:val="78F1A1AEAD6C4AC682A265ADFCAF80E7"/>
    <w:rsid w:val="000231DA"/>
  </w:style>
  <w:style w:type="paragraph" w:customStyle="1" w:styleId="B5B437DA2A7245CD8DCAECE33395871F">
    <w:name w:val="B5B437DA2A7245CD8DCAECE33395871F"/>
    <w:rsid w:val="000231DA"/>
  </w:style>
  <w:style w:type="paragraph" w:customStyle="1" w:styleId="7D674A17B71C44439EF8CBEB7856886C">
    <w:name w:val="7D674A17B71C44439EF8CBEB7856886C"/>
    <w:rsid w:val="000231DA"/>
  </w:style>
  <w:style w:type="paragraph" w:customStyle="1" w:styleId="BDBBD26C32734CA587964A4BFA082127">
    <w:name w:val="BDBBD26C32734CA587964A4BFA082127"/>
    <w:rsid w:val="000231DA"/>
  </w:style>
  <w:style w:type="paragraph" w:customStyle="1" w:styleId="2C68EA43BD0641D9B05FF550B34EF7A0">
    <w:name w:val="2C68EA43BD0641D9B05FF550B34EF7A0"/>
    <w:rsid w:val="000231DA"/>
  </w:style>
  <w:style w:type="paragraph" w:customStyle="1" w:styleId="39D394E521074947B056CA0EFEB910F5">
    <w:name w:val="39D394E521074947B056CA0EFEB910F5"/>
    <w:rsid w:val="000231DA"/>
  </w:style>
  <w:style w:type="paragraph" w:customStyle="1" w:styleId="F248F683E90F42559D8EB2AE778D3C1A">
    <w:name w:val="F248F683E90F42559D8EB2AE778D3C1A"/>
    <w:rsid w:val="000231DA"/>
  </w:style>
  <w:style w:type="paragraph" w:customStyle="1" w:styleId="173E24B12D6542268A9EE10AD5B364CF">
    <w:name w:val="173E24B12D6542268A9EE10AD5B364CF"/>
    <w:rsid w:val="000231DA"/>
  </w:style>
  <w:style w:type="paragraph" w:customStyle="1" w:styleId="694594C92E214DACABC11AFE076FFD49">
    <w:name w:val="694594C92E214DACABC11AFE076FFD49"/>
    <w:rsid w:val="000231DA"/>
  </w:style>
  <w:style w:type="paragraph" w:customStyle="1" w:styleId="A6992D8C3E73441CA25C45646DFC8245">
    <w:name w:val="A6992D8C3E73441CA25C45646DFC8245"/>
    <w:rsid w:val="000231DA"/>
  </w:style>
  <w:style w:type="paragraph" w:customStyle="1" w:styleId="F5C956598D554832BD0AACFF33645E2B">
    <w:name w:val="F5C956598D554832BD0AACFF33645E2B"/>
    <w:rsid w:val="000231DA"/>
  </w:style>
  <w:style w:type="paragraph" w:customStyle="1" w:styleId="9D8EDE0FE84C429AB4B69228E2E6BC5E">
    <w:name w:val="9D8EDE0FE84C429AB4B69228E2E6BC5E"/>
    <w:rsid w:val="000231DA"/>
  </w:style>
  <w:style w:type="paragraph" w:customStyle="1" w:styleId="85697D33C6D647C4B15FED69FD2D926C">
    <w:name w:val="85697D33C6D647C4B15FED69FD2D926C"/>
    <w:rsid w:val="000231DA"/>
  </w:style>
  <w:style w:type="paragraph" w:customStyle="1" w:styleId="2307F267D40544EA90205C8E97C03782">
    <w:name w:val="2307F267D40544EA90205C8E97C03782"/>
    <w:rsid w:val="000231DA"/>
  </w:style>
  <w:style w:type="paragraph" w:customStyle="1" w:styleId="69F4EB6A0E1E445DAB965CDD495FAC42">
    <w:name w:val="69F4EB6A0E1E445DAB965CDD495FAC42"/>
    <w:rsid w:val="000231DA"/>
  </w:style>
  <w:style w:type="paragraph" w:customStyle="1" w:styleId="CD2E3C7A8C584D4DA03F290287DA72D9">
    <w:name w:val="CD2E3C7A8C584D4DA03F290287DA72D9"/>
    <w:rsid w:val="000231DA"/>
  </w:style>
  <w:style w:type="paragraph" w:customStyle="1" w:styleId="745BD517FF5A461DA4BFBE1C6476904A">
    <w:name w:val="745BD517FF5A461DA4BFBE1C6476904A"/>
    <w:rsid w:val="000231DA"/>
  </w:style>
  <w:style w:type="paragraph" w:customStyle="1" w:styleId="60FD760574B8404CB3DBD73A3409140D">
    <w:name w:val="60FD760574B8404CB3DBD73A3409140D"/>
    <w:rsid w:val="000231DA"/>
  </w:style>
  <w:style w:type="paragraph" w:customStyle="1" w:styleId="6B3380F069E840C3B026118C47DDDFE1">
    <w:name w:val="6B3380F069E840C3B026118C47DDDFE1"/>
    <w:rsid w:val="000231DA"/>
  </w:style>
  <w:style w:type="paragraph" w:customStyle="1" w:styleId="35729BC646984F698294C3A781FEC35A">
    <w:name w:val="35729BC646984F698294C3A781FEC35A"/>
    <w:rsid w:val="000231DA"/>
  </w:style>
  <w:style w:type="paragraph" w:customStyle="1" w:styleId="1C7E52CDCEE349DB8A04D2AD9D1445B6">
    <w:name w:val="1C7E52CDCEE349DB8A04D2AD9D1445B6"/>
    <w:rsid w:val="000231DA"/>
  </w:style>
  <w:style w:type="paragraph" w:customStyle="1" w:styleId="406D2C51D94F4D8D977A950E305E7D0B">
    <w:name w:val="406D2C51D94F4D8D977A950E305E7D0B"/>
    <w:rsid w:val="000231DA"/>
  </w:style>
  <w:style w:type="paragraph" w:customStyle="1" w:styleId="30ABDDD930E74D5CA2B292BE19421F8E">
    <w:name w:val="30ABDDD930E74D5CA2B292BE19421F8E"/>
    <w:rsid w:val="000231DA"/>
  </w:style>
  <w:style w:type="paragraph" w:customStyle="1" w:styleId="4A5286F477E649E4AE9D566A69176C1A">
    <w:name w:val="4A5286F477E649E4AE9D566A69176C1A"/>
    <w:rsid w:val="000231DA"/>
  </w:style>
  <w:style w:type="paragraph" w:customStyle="1" w:styleId="5FEAB8B65C37402E99876D8DFA8E96DB">
    <w:name w:val="5FEAB8B65C37402E99876D8DFA8E96DB"/>
    <w:rsid w:val="000231DA"/>
  </w:style>
  <w:style w:type="paragraph" w:customStyle="1" w:styleId="0B54DA4F3A4B47FDA4711591E27CB613">
    <w:name w:val="0B54DA4F3A4B47FDA4711591E27CB613"/>
    <w:rsid w:val="000231DA"/>
  </w:style>
  <w:style w:type="paragraph" w:customStyle="1" w:styleId="8F0D53E11EEB443EA1ED7D1E3C5711BA">
    <w:name w:val="8F0D53E11EEB443EA1ED7D1E3C5711BA"/>
    <w:rsid w:val="000231DA"/>
  </w:style>
  <w:style w:type="paragraph" w:customStyle="1" w:styleId="5F60850641A04335A4E878D34B979B66">
    <w:name w:val="5F60850641A04335A4E878D34B979B66"/>
    <w:rsid w:val="000231DA"/>
  </w:style>
  <w:style w:type="paragraph" w:customStyle="1" w:styleId="E2EF9794BB9241178F1B266A255CBF54">
    <w:name w:val="E2EF9794BB9241178F1B266A255CBF54"/>
    <w:rsid w:val="000231DA"/>
  </w:style>
  <w:style w:type="paragraph" w:customStyle="1" w:styleId="DF0C163DD0B549DCAB0FCDD0A8CC6672">
    <w:name w:val="DF0C163DD0B549DCAB0FCDD0A8CC6672"/>
    <w:rsid w:val="000231DA"/>
  </w:style>
  <w:style w:type="paragraph" w:customStyle="1" w:styleId="CAC27237D4164ACEB55D8C767556294F">
    <w:name w:val="CAC27237D4164ACEB55D8C767556294F"/>
    <w:rsid w:val="000231DA"/>
  </w:style>
  <w:style w:type="paragraph" w:customStyle="1" w:styleId="E66EAF850DBE4818B8C823B16F89DC22">
    <w:name w:val="E66EAF850DBE4818B8C823B16F89DC22"/>
    <w:rsid w:val="000231DA"/>
  </w:style>
  <w:style w:type="paragraph" w:customStyle="1" w:styleId="39615A2C43ED48FBBD56A8426427AA78">
    <w:name w:val="39615A2C43ED48FBBD56A8426427AA78"/>
    <w:rsid w:val="000231DA"/>
  </w:style>
  <w:style w:type="paragraph" w:customStyle="1" w:styleId="43E2FB2688DE4583ABACF648FE6CB2AC">
    <w:name w:val="43E2FB2688DE4583ABACF648FE6CB2AC"/>
    <w:rsid w:val="000231DA"/>
  </w:style>
  <w:style w:type="paragraph" w:customStyle="1" w:styleId="1D60F82F61204C68A10862480B495C59">
    <w:name w:val="1D60F82F61204C68A10862480B495C59"/>
    <w:rsid w:val="000231DA"/>
  </w:style>
  <w:style w:type="paragraph" w:customStyle="1" w:styleId="9EBD3077564E45F2B02F5D7FE1104334">
    <w:name w:val="9EBD3077564E45F2B02F5D7FE1104334"/>
    <w:rsid w:val="000231DA"/>
  </w:style>
  <w:style w:type="paragraph" w:customStyle="1" w:styleId="258265DF7D7644E4898FD65B4CA49B05">
    <w:name w:val="258265DF7D7644E4898FD65B4CA49B05"/>
    <w:rsid w:val="000231DA"/>
  </w:style>
  <w:style w:type="paragraph" w:customStyle="1" w:styleId="E369C538B628484F8DF00E10287B2C37">
    <w:name w:val="E369C538B628484F8DF00E10287B2C37"/>
    <w:rsid w:val="000231DA"/>
  </w:style>
  <w:style w:type="paragraph" w:customStyle="1" w:styleId="EE9A706AA8294198A417017B3D901DAD">
    <w:name w:val="EE9A706AA8294198A417017B3D901DAD"/>
    <w:rsid w:val="000231DA"/>
  </w:style>
  <w:style w:type="paragraph" w:customStyle="1" w:styleId="57B6FE4B60C748648BB63AD152F86EDB">
    <w:name w:val="57B6FE4B60C748648BB63AD152F86EDB"/>
    <w:rsid w:val="000231DA"/>
  </w:style>
  <w:style w:type="paragraph" w:customStyle="1" w:styleId="736EB517CE794B1A9B26846A5F16285F">
    <w:name w:val="736EB517CE794B1A9B26846A5F16285F"/>
    <w:rsid w:val="000231DA"/>
  </w:style>
  <w:style w:type="paragraph" w:customStyle="1" w:styleId="E4077EABADBA4B5D938492A086042643">
    <w:name w:val="E4077EABADBA4B5D938492A086042643"/>
    <w:rsid w:val="000231DA"/>
  </w:style>
  <w:style w:type="paragraph" w:customStyle="1" w:styleId="538F3479F9B44DA1B563AD11170596B7">
    <w:name w:val="538F3479F9B44DA1B563AD11170596B7"/>
    <w:rsid w:val="000231DA"/>
  </w:style>
  <w:style w:type="paragraph" w:customStyle="1" w:styleId="A547DD2C05FA4811A39A62FB984CBEC2">
    <w:name w:val="A547DD2C05FA4811A39A62FB984CBEC2"/>
    <w:rsid w:val="000231DA"/>
  </w:style>
  <w:style w:type="paragraph" w:customStyle="1" w:styleId="251ECC5082614F5FB3732C4ED1623F1D">
    <w:name w:val="251ECC5082614F5FB3732C4ED1623F1D"/>
    <w:rsid w:val="000231DA"/>
  </w:style>
  <w:style w:type="paragraph" w:customStyle="1" w:styleId="E86C5CE192D74DACAB2F0797E826B1A4">
    <w:name w:val="E86C5CE192D74DACAB2F0797E826B1A4"/>
    <w:rsid w:val="000231DA"/>
  </w:style>
  <w:style w:type="paragraph" w:customStyle="1" w:styleId="02B409525104490DAA1540E60BC663AF">
    <w:name w:val="02B409525104490DAA1540E60BC663AF"/>
    <w:rsid w:val="000231DA"/>
  </w:style>
  <w:style w:type="paragraph" w:customStyle="1" w:styleId="70475D243C7D41A6BC0E0808520C0E21">
    <w:name w:val="70475D243C7D41A6BC0E0808520C0E21"/>
    <w:rsid w:val="000231DA"/>
  </w:style>
  <w:style w:type="paragraph" w:customStyle="1" w:styleId="24D2B87B31B341C791B72E9DB45E12EC">
    <w:name w:val="24D2B87B31B341C791B72E9DB45E12EC"/>
    <w:rsid w:val="000231DA"/>
  </w:style>
  <w:style w:type="paragraph" w:customStyle="1" w:styleId="AF06867D2F4C404EB0029DF42C3C3B18">
    <w:name w:val="AF06867D2F4C404EB0029DF42C3C3B18"/>
    <w:rsid w:val="000231DA"/>
  </w:style>
  <w:style w:type="paragraph" w:customStyle="1" w:styleId="DDE80789BEB743EB919D6E68536701EB">
    <w:name w:val="DDE80789BEB743EB919D6E68536701EB"/>
    <w:rsid w:val="000231DA"/>
  </w:style>
  <w:style w:type="paragraph" w:customStyle="1" w:styleId="F365A59A215B426A9D03F4EACFE36136">
    <w:name w:val="F365A59A215B426A9D03F4EACFE36136"/>
    <w:rsid w:val="000231DA"/>
  </w:style>
  <w:style w:type="paragraph" w:customStyle="1" w:styleId="6C3A9F1470A34534A4E6D284EF7B3FDF">
    <w:name w:val="6C3A9F1470A34534A4E6D284EF7B3FDF"/>
    <w:rsid w:val="000231DA"/>
  </w:style>
  <w:style w:type="paragraph" w:customStyle="1" w:styleId="1A20FB92747F449199463B74D3088EFA">
    <w:name w:val="1A20FB92747F449199463B74D3088EFA"/>
    <w:rsid w:val="000231DA"/>
  </w:style>
  <w:style w:type="paragraph" w:customStyle="1" w:styleId="0552BB553B0340CE9B3EC7F13FEB6C14">
    <w:name w:val="0552BB553B0340CE9B3EC7F13FEB6C14"/>
    <w:rsid w:val="000231DA"/>
  </w:style>
  <w:style w:type="paragraph" w:customStyle="1" w:styleId="18D38555C4F442C7A384D1EFA63B1C2E">
    <w:name w:val="18D38555C4F442C7A384D1EFA63B1C2E"/>
    <w:rsid w:val="000231DA"/>
  </w:style>
  <w:style w:type="paragraph" w:customStyle="1" w:styleId="6E0AD33EC705430996FB84E92F7DD19B">
    <w:name w:val="6E0AD33EC705430996FB84E92F7DD19B"/>
    <w:rsid w:val="000231DA"/>
  </w:style>
  <w:style w:type="paragraph" w:customStyle="1" w:styleId="0434DD9B1B884258817D60F4CF845ACF">
    <w:name w:val="0434DD9B1B884258817D60F4CF845ACF"/>
    <w:rsid w:val="000231DA"/>
  </w:style>
  <w:style w:type="paragraph" w:customStyle="1" w:styleId="62C71DC0D9DE4B1C99BC4B33AD446DE9">
    <w:name w:val="62C71DC0D9DE4B1C99BC4B33AD446DE9"/>
    <w:rsid w:val="000231DA"/>
  </w:style>
  <w:style w:type="paragraph" w:customStyle="1" w:styleId="AD0B99372A1D49BC859D86FD2DBA799D">
    <w:name w:val="AD0B99372A1D49BC859D86FD2DBA799D"/>
    <w:rsid w:val="000231DA"/>
  </w:style>
  <w:style w:type="paragraph" w:customStyle="1" w:styleId="77895DC20A6B4871BD8C1F63388B39D4">
    <w:name w:val="77895DC20A6B4871BD8C1F63388B39D4"/>
    <w:rsid w:val="000231DA"/>
  </w:style>
  <w:style w:type="paragraph" w:customStyle="1" w:styleId="E63A395F72C644AB90192DA46331AE2C">
    <w:name w:val="E63A395F72C644AB90192DA46331AE2C"/>
    <w:rsid w:val="000231DA"/>
  </w:style>
  <w:style w:type="paragraph" w:customStyle="1" w:styleId="DE61B4973F0D410FAB4C152D3317AB49">
    <w:name w:val="DE61B4973F0D410FAB4C152D3317AB49"/>
    <w:rsid w:val="000231DA"/>
  </w:style>
  <w:style w:type="paragraph" w:customStyle="1" w:styleId="857EB90214304FB08BAF21C27634DAB3">
    <w:name w:val="857EB90214304FB08BAF21C27634DAB3"/>
    <w:rsid w:val="000231DA"/>
  </w:style>
  <w:style w:type="paragraph" w:customStyle="1" w:styleId="08FC3FC2351E48B08EEB1B8FEC16FB09">
    <w:name w:val="08FC3FC2351E48B08EEB1B8FEC16FB09"/>
    <w:rsid w:val="000231DA"/>
  </w:style>
  <w:style w:type="paragraph" w:customStyle="1" w:styleId="D0150852A7C34CB8B374CD26CF51F35F">
    <w:name w:val="D0150852A7C34CB8B374CD26CF51F35F"/>
    <w:rsid w:val="000231DA"/>
  </w:style>
  <w:style w:type="paragraph" w:customStyle="1" w:styleId="1BB4FCF1A38844CAAA0B46875701F500">
    <w:name w:val="1BB4FCF1A38844CAAA0B46875701F500"/>
    <w:rsid w:val="000231DA"/>
  </w:style>
  <w:style w:type="paragraph" w:customStyle="1" w:styleId="A258D7000C764D418CC9ECC4F92814D8">
    <w:name w:val="A258D7000C764D418CC9ECC4F92814D8"/>
    <w:rsid w:val="000231DA"/>
  </w:style>
  <w:style w:type="paragraph" w:customStyle="1" w:styleId="AD31480CFA7847C18ECD5D087A750FE9">
    <w:name w:val="AD31480CFA7847C18ECD5D087A750FE9"/>
    <w:rsid w:val="000231DA"/>
  </w:style>
  <w:style w:type="paragraph" w:customStyle="1" w:styleId="CEF8A98D0E2F43B6A6939FF1489746C2">
    <w:name w:val="CEF8A98D0E2F43B6A6939FF1489746C2"/>
    <w:rsid w:val="000231DA"/>
  </w:style>
  <w:style w:type="paragraph" w:customStyle="1" w:styleId="78C09899399347E9AD55444DAE7883D0">
    <w:name w:val="78C09899399347E9AD55444DAE7883D0"/>
    <w:rsid w:val="000231DA"/>
  </w:style>
  <w:style w:type="paragraph" w:customStyle="1" w:styleId="418032811DBA402D8AC17C65C0450FBD">
    <w:name w:val="418032811DBA402D8AC17C65C0450FBD"/>
    <w:rsid w:val="000231DA"/>
  </w:style>
  <w:style w:type="paragraph" w:customStyle="1" w:styleId="0FE7728083A8462290C81589FA1542A2">
    <w:name w:val="0FE7728083A8462290C81589FA1542A2"/>
    <w:rsid w:val="000231DA"/>
  </w:style>
  <w:style w:type="paragraph" w:customStyle="1" w:styleId="D9691B17FE024B3D84F1119A6AB5A993">
    <w:name w:val="D9691B17FE024B3D84F1119A6AB5A993"/>
    <w:rsid w:val="000231DA"/>
  </w:style>
  <w:style w:type="paragraph" w:customStyle="1" w:styleId="C3BBEEA6B0704913BE7A7FCF6CDEC815">
    <w:name w:val="C3BBEEA6B0704913BE7A7FCF6CDEC815"/>
    <w:rsid w:val="000231DA"/>
  </w:style>
  <w:style w:type="paragraph" w:customStyle="1" w:styleId="DB96AB6F20C44B7E95AD5164DF431512">
    <w:name w:val="DB96AB6F20C44B7E95AD5164DF431512"/>
    <w:rsid w:val="000231DA"/>
  </w:style>
  <w:style w:type="paragraph" w:customStyle="1" w:styleId="039FCBAF601F4F4DB0BA496A97C51FE6">
    <w:name w:val="039FCBAF601F4F4DB0BA496A97C51FE6"/>
    <w:rsid w:val="000231DA"/>
  </w:style>
  <w:style w:type="paragraph" w:customStyle="1" w:styleId="FC97A806064D4188A72F9DFD3DB31EA5">
    <w:name w:val="FC97A806064D4188A72F9DFD3DB31EA5"/>
    <w:rsid w:val="000231DA"/>
  </w:style>
  <w:style w:type="paragraph" w:customStyle="1" w:styleId="3FB3571D1B724FF3BD7993C5A10FB6A1">
    <w:name w:val="3FB3571D1B724FF3BD7993C5A10FB6A1"/>
    <w:rsid w:val="00023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DA44C07-5B35-4482-9A4D-9A7FC3986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\Users\Charles\AppData\Roaming\Microsoft\Templates\Table of Contents (Fancy design).dotx</Template>
  <TotalTime>97</TotalTime>
  <Pages>6</Pages>
  <Words>596</Words>
  <Characters>3402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Charles</dc:creator>
  <cp:keywords/>
  <cp:lastModifiedBy>Chanartip</cp:lastModifiedBy>
  <cp:revision>4</cp:revision>
  <dcterms:created xsi:type="dcterms:W3CDTF">2017-10-02T04:13:00Z</dcterms:created>
  <dcterms:modified xsi:type="dcterms:W3CDTF">2017-10-02T21:37:00Z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ies>
</file>